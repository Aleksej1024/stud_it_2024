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D3C" w:rsidRPr="00AC0CD0" w:rsidRDefault="00734D3C" w:rsidP="00C46F47">
      <w:pPr>
        <w:spacing w:before="120"/>
        <w:jc w:val="center"/>
        <w:rPr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87"/>
        <w:gridCol w:w="4795"/>
      </w:tblGrid>
      <w:tr w:rsidR="00734D3C" w:rsidRPr="00AC0CD0" w:rsidTr="0008253B">
        <w:trPr>
          <w:trHeight w:val="513"/>
        </w:trPr>
        <w:tc>
          <w:tcPr>
            <w:tcW w:w="2574" w:type="pct"/>
          </w:tcPr>
          <w:p w:rsidR="00734D3C" w:rsidRPr="00AC0CD0" w:rsidRDefault="00734D3C" w:rsidP="0008253B">
            <w:pPr>
              <w:tabs>
                <w:tab w:val="left" w:pos="9214"/>
                <w:tab w:val="right" w:leader="dot" w:pos="9356"/>
              </w:tabs>
              <w:ind w:right="423"/>
              <w:jc w:val="left"/>
              <w:rPr>
                <w:bCs/>
                <w:noProof/>
                <w:sz w:val="28"/>
                <w:szCs w:val="28"/>
              </w:rPr>
            </w:pPr>
          </w:p>
          <w:p w:rsidR="00734D3C" w:rsidRPr="00AC0CD0" w:rsidRDefault="00734D3C" w:rsidP="0008253B">
            <w:pPr>
              <w:jc w:val="left"/>
            </w:pPr>
          </w:p>
        </w:tc>
        <w:tc>
          <w:tcPr>
            <w:tcW w:w="2426" w:type="pct"/>
          </w:tcPr>
          <w:p w:rsidR="00734D3C" w:rsidRDefault="00734D3C" w:rsidP="0008253B">
            <w:pPr>
              <w:spacing w:before="120"/>
              <w:ind w:left="2038"/>
              <w:jc w:val="left"/>
              <w:rPr>
                <w:b/>
                <w:sz w:val="28"/>
                <w:szCs w:val="28"/>
                <w:lang w:val="en-US"/>
              </w:rPr>
            </w:pPr>
          </w:p>
          <w:p w:rsidR="00734D3C" w:rsidRDefault="00734D3C" w:rsidP="0008253B">
            <w:pPr>
              <w:spacing w:before="120"/>
              <w:ind w:left="2038"/>
              <w:jc w:val="left"/>
              <w:rPr>
                <w:b/>
                <w:sz w:val="28"/>
                <w:szCs w:val="28"/>
                <w:lang w:val="en-US"/>
              </w:rPr>
            </w:pPr>
          </w:p>
          <w:p w:rsidR="00734D3C" w:rsidRPr="00FC7A31" w:rsidRDefault="00734D3C" w:rsidP="0008253B">
            <w:pPr>
              <w:spacing w:before="120"/>
              <w:ind w:left="2038"/>
              <w:jc w:val="left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C0CD0" w:rsidRDefault="00AC0CD0" w:rsidP="00AC0CD0">
      <w:pPr>
        <w:spacing w:after="120"/>
        <w:jc w:val="center"/>
      </w:pPr>
    </w:p>
    <w:p w:rsidR="00734D3C" w:rsidRPr="00734D3C" w:rsidRDefault="00734D3C" w:rsidP="00AC0CD0">
      <w:pPr>
        <w:spacing w:after="120"/>
        <w:jc w:val="center"/>
      </w:pPr>
    </w:p>
    <w:p w:rsidR="004F6696" w:rsidRPr="00C46F47" w:rsidRDefault="00734D3C" w:rsidP="004F6696">
      <w:pPr>
        <w:spacing w:before="120"/>
        <w:jc w:val="center"/>
        <w:rPr>
          <w:b/>
          <w:sz w:val="28"/>
          <w:szCs w:val="28"/>
        </w:rPr>
      </w:pPr>
      <w:r w:rsidRPr="00734D3C">
        <w:rPr>
          <w:b/>
          <w:sz w:val="28"/>
          <w:szCs w:val="28"/>
        </w:rPr>
        <w:t>Программное обеспечение информационной системы «</w:t>
      </w:r>
      <w:r w:rsidR="00C46F47">
        <w:rPr>
          <w:b/>
          <w:sz w:val="28"/>
          <w:szCs w:val="28"/>
        </w:rPr>
        <w:t>Классификатор»</w:t>
      </w:r>
    </w:p>
    <w:p w:rsidR="00AC0CD0" w:rsidRPr="00AC0CD0" w:rsidRDefault="00AC0CD0" w:rsidP="00AC0CD0">
      <w:pPr>
        <w:jc w:val="center"/>
        <w:rPr>
          <w:i/>
          <w:sz w:val="16"/>
          <w:szCs w:val="16"/>
        </w:rPr>
      </w:pPr>
      <w:r w:rsidRPr="00AC0CD0">
        <w:rPr>
          <w:i/>
          <w:sz w:val="16"/>
          <w:szCs w:val="16"/>
        </w:rPr>
        <w:t>Объект автоматизации</w:t>
      </w:r>
    </w:p>
    <w:p w:rsidR="00AC0CD0" w:rsidRPr="00AC0CD0" w:rsidRDefault="00AC0CD0" w:rsidP="00AC0CD0">
      <w:pPr>
        <w:spacing w:before="120"/>
        <w:jc w:val="center"/>
        <w:rPr>
          <w:b/>
          <w:sz w:val="28"/>
          <w:szCs w:val="28"/>
        </w:rPr>
      </w:pPr>
    </w:p>
    <w:p w:rsidR="00AC0CD0" w:rsidRPr="0088622B" w:rsidRDefault="00AC0CD0" w:rsidP="00AC0CD0">
      <w:pPr>
        <w:jc w:val="center"/>
        <w:rPr>
          <w:b/>
          <w:sz w:val="28"/>
          <w:szCs w:val="28"/>
        </w:rPr>
      </w:pPr>
      <w:r w:rsidRPr="00AC0CD0">
        <w:rPr>
          <w:b/>
          <w:sz w:val="28"/>
          <w:szCs w:val="28"/>
        </w:rPr>
        <w:t>ИС «</w:t>
      </w:r>
      <w:r w:rsidR="00C46F47">
        <w:rPr>
          <w:b/>
          <w:sz w:val="28"/>
          <w:szCs w:val="28"/>
        </w:rPr>
        <w:t>Классифика</w:t>
      </w:r>
      <w:r w:rsidR="00D62BAA">
        <w:rPr>
          <w:b/>
          <w:sz w:val="28"/>
          <w:szCs w:val="28"/>
        </w:rPr>
        <w:t>т</w:t>
      </w:r>
      <w:r w:rsidR="00C46F47">
        <w:rPr>
          <w:b/>
          <w:sz w:val="28"/>
          <w:szCs w:val="28"/>
        </w:rPr>
        <w:t>ор</w:t>
      </w:r>
      <w:r w:rsidRPr="00AC0CD0">
        <w:rPr>
          <w:b/>
          <w:sz w:val="28"/>
          <w:szCs w:val="28"/>
        </w:rPr>
        <w:t>»</w:t>
      </w:r>
      <w:r w:rsidR="004F6696" w:rsidRPr="0088622B">
        <w:rPr>
          <w:b/>
          <w:sz w:val="28"/>
          <w:szCs w:val="28"/>
        </w:rPr>
        <w:t xml:space="preserve"> </w:t>
      </w:r>
    </w:p>
    <w:p w:rsidR="00AC0CD0" w:rsidRPr="00BF62CC" w:rsidRDefault="00AC0CD0" w:rsidP="00AC0CD0">
      <w:pPr>
        <w:widowControl w:val="0"/>
        <w:jc w:val="center"/>
        <w:rPr>
          <w:i/>
          <w:sz w:val="16"/>
          <w:szCs w:val="16"/>
        </w:rPr>
      </w:pPr>
      <w:r w:rsidRPr="00AC0CD0">
        <w:rPr>
          <w:i/>
          <w:sz w:val="16"/>
          <w:szCs w:val="16"/>
        </w:rPr>
        <w:t>Сокращённое наименование автоматизированной системы</w:t>
      </w:r>
    </w:p>
    <w:p w:rsidR="004F6696" w:rsidRDefault="004F6696" w:rsidP="00AC0CD0">
      <w:pPr>
        <w:jc w:val="center"/>
        <w:rPr>
          <w:b/>
          <w:sz w:val="28"/>
          <w:szCs w:val="28"/>
        </w:rPr>
      </w:pPr>
    </w:p>
    <w:p w:rsidR="00AC0CD0" w:rsidRPr="00BF62CC" w:rsidRDefault="00AC0CD0" w:rsidP="00AC0CD0">
      <w:pPr>
        <w:jc w:val="center"/>
        <w:rPr>
          <w:b/>
          <w:sz w:val="28"/>
          <w:szCs w:val="28"/>
        </w:rPr>
      </w:pPr>
    </w:p>
    <w:p w:rsidR="00011B3B" w:rsidRPr="00BF62CC" w:rsidRDefault="00011B3B" w:rsidP="00AC0CD0">
      <w:pPr>
        <w:jc w:val="center"/>
        <w:rPr>
          <w:b/>
          <w:sz w:val="28"/>
          <w:szCs w:val="28"/>
        </w:rPr>
      </w:pPr>
    </w:p>
    <w:p w:rsidR="00AC0CD0" w:rsidRPr="004F6696" w:rsidRDefault="003351E8" w:rsidP="00AC0C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Руководство </w:t>
      </w:r>
      <w:r w:rsidR="007E2398">
        <w:rPr>
          <w:b/>
          <w:sz w:val="28"/>
          <w:szCs w:val="28"/>
        </w:rPr>
        <w:t>пользователя</w:t>
      </w:r>
      <w:r w:rsidR="004F6696" w:rsidRPr="004F6696">
        <w:rPr>
          <w:b/>
          <w:sz w:val="28"/>
          <w:szCs w:val="28"/>
        </w:rPr>
        <w:t>.</w:t>
      </w:r>
    </w:p>
    <w:p w:rsidR="004F6696" w:rsidRPr="004F6696" w:rsidRDefault="004F6696" w:rsidP="00AC0C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положения</w:t>
      </w:r>
    </w:p>
    <w:p w:rsidR="00AC0CD0" w:rsidRDefault="00AC0CD0" w:rsidP="00AC0CD0">
      <w:pPr>
        <w:jc w:val="center"/>
        <w:rPr>
          <w:sz w:val="28"/>
          <w:szCs w:val="28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4"/>
        <w:gridCol w:w="3022"/>
      </w:tblGrid>
      <w:tr w:rsidR="00AC0CD0" w:rsidRPr="00AC0CD0" w:rsidTr="004F6696">
        <w:tc>
          <w:tcPr>
            <w:tcW w:w="3437" w:type="pct"/>
          </w:tcPr>
          <w:p w:rsidR="004F6696" w:rsidRDefault="004F6696"/>
          <w:tbl>
            <w:tblPr>
              <w:tblW w:w="60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51"/>
              <w:gridCol w:w="1429"/>
            </w:tblGrid>
            <w:tr w:rsidR="004B02AF" w:rsidRPr="00AC0CD0" w:rsidTr="004F6696">
              <w:trPr>
                <w:trHeight w:val="4074"/>
              </w:trPr>
              <w:tc>
                <w:tcPr>
                  <w:tcW w:w="3825" w:type="pct"/>
                </w:tcPr>
                <w:p w:rsidR="004B02AF" w:rsidRDefault="004B02AF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Default="00734D3C" w:rsidP="004F6696">
                  <w:pPr>
                    <w:spacing w:before="120"/>
                    <w:ind w:left="2552"/>
                    <w:jc w:val="left"/>
                    <w:rPr>
                      <w:sz w:val="28"/>
                      <w:szCs w:val="28"/>
                    </w:rPr>
                  </w:pPr>
                </w:p>
                <w:p w:rsidR="00734D3C" w:rsidRPr="00AC0CD0" w:rsidRDefault="00734D3C" w:rsidP="00734D3C">
                  <w:pPr>
                    <w:spacing w:before="120"/>
                    <w:jc w:val="lef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175" w:type="pct"/>
                </w:tcPr>
                <w:p w:rsidR="004B02AF" w:rsidRPr="00AC0CD0" w:rsidRDefault="004B02AF" w:rsidP="00895C20">
                  <w:pPr>
                    <w:spacing w:before="120"/>
                    <w:ind w:left="2303"/>
                    <w:jc w:val="left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C0CD0" w:rsidRPr="00AC0CD0" w:rsidRDefault="00AC0CD0" w:rsidP="00F71DAA">
            <w:pPr>
              <w:spacing w:before="120"/>
              <w:ind w:left="2552"/>
              <w:jc w:val="left"/>
              <w:rPr>
                <w:sz w:val="28"/>
                <w:szCs w:val="28"/>
              </w:rPr>
            </w:pPr>
          </w:p>
        </w:tc>
        <w:tc>
          <w:tcPr>
            <w:tcW w:w="1563" w:type="pct"/>
          </w:tcPr>
          <w:p w:rsidR="00AC0CD0" w:rsidRPr="00AC0CD0" w:rsidRDefault="00AC0CD0" w:rsidP="00AC0CD0">
            <w:pPr>
              <w:spacing w:before="120"/>
              <w:ind w:left="2303"/>
              <w:jc w:val="left"/>
              <w:rPr>
                <w:sz w:val="28"/>
                <w:szCs w:val="28"/>
              </w:rPr>
            </w:pPr>
          </w:p>
        </w:tc>
      </w:tr>
    </w:tbl>
    <w:p w:rsidR="00C46F47" w:rsidRDefault="00C46F47" w:rsidP="00734D3C">
      <w:pPr>
        <w:jc w:val="center"/>
      </w:pPr>
    </w:p>
    <w:p w:rsidR="00C46F47" w:rsidRDefault="00C46F47" w:rsidP="00734D3C">
      <w:pPr>
        <w:jc w:val="center"/>
      </w:pPr>
    </w:p>
    <w:p w:rsidR="00C46F47" w:rsidRDefault="00C46F47" w:rsidP="00734D3C">
      <w:pPr>
        <w:jc w:val="center"/>
      </w:pPr>
    </w:p>
    <w:p w:rsidR="00C46F47" w:rsidRDefault="00C46F47" w:rsidP="00734D3C">
      <w:pPr>
        <w:jc w:val="center"/>
      </w:pPr>
    </w:p>
    <w:p w:rsidR="00C46F47" w:rsidRDefault="00C46F47" w:rsidP="00734D3C">
      <w:pPr>
        <w:jc w:val="center"/>
      </w:pPr>
    </w:p>
    <w:p w:rsidR="000B4CE0" w:rsidRPr="00C46F47" w:rsidRDefault="00C46F47" w:rsidP="00734D3C">
      <w:pPr>
        <w:jc w:val="center"/>
        <w:sectPr w:rsidR="000B4CE0" w:rsidRPr="00C46F47">
          <w:footerReference w:type="first" r:id="rId8"/>
          <w:footnotePr>
            <w:numRestart w:val="eachSect"/>
          </w:footnotePr>
          <w:type w:val="continuous"/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  <w:r>
        <w:t xml:space="preserve">Москва </w:t>
      </w:r>
      <w:r w:rsidR="00AC0CD0" w:rsidRPr="00AC0CD0">
        <w:t>20</w:t>
      </w:r>
      <w:r w:rsidR="00CE0DE8">
        <w:t>2</w:t>
      </w:r>
      <w:r w:rsidR="00D62BAA">
        <w:t>4</w:t>
      </w:r>
    </w:p>
    <w:p w:rsidR="00CE0DE8" w:rsidRDefault="00CE0DE8" w:rsidP="00CE0DE8">
      <w:pPr>
        <w:pStyle w:val="13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Аннотация</w:t>
      </w:r>
    </w:p>
    <w:p w:rsidR="00CE0DE8" w:rsidRPr="00824C90" w:rsidRDefault="004A77F8" w:rsidP="00CA4B47">
      <w:pPr>
        <w:pStyle w:val="afc"/>
        <w:spacing w:line="276" w:lineRule="auto"/>
        <w:ind w:firstLine="709"/>
      </w:pPr>
      <w:r w:rsidRPr="00824C90">
        <w:t>Настоящее р</w:t>
      </w:r>
      <w:r w:rsidR="00CE0DE8" w:rsidRPr="00824C90">
        <w:t xml:space="preserve">уководство пользователя </w:t>
      </w:r>
      <w:r w:rsidRPr="00824C90">
        <w:t xml:space="preserve">(далее – Руководство) </w:t>
      </w:r>
      <w:r w:rsidR="00CE0DE8" w:rsidRPr="00824C90">
        <w:t xml:space="preserve">описывает функциональные возможности системы </w:t>
      </w:r>
      <w:r w:rsidR="00231E79">
        <w:t>автоматической классификации</w:t>
      </w:r>
      <w:r w:rsidR="00CE0DE8" w:rsidRPr="00824C90">
        <w:t xml:space="preserve">, разработанной </w:t>
      </w:r>
      <w:r w:rsidRPr="00824C90">
        <w:t xml:space="preserve">для автоматизации процессов </w:t>
      </w:r>
      <w:r w:rsidR="00231E79">
        <w:t>загрузки, обработки данных и классификации табличных данных</w:t>
      </w:r>
      <w:r w:rsidR="00CE0DE8" w:rsidRPr="00824C90">
        <w:t>.</w:t>
      </w:r>
    </w:p>
    <w:p w:rsidR="00CE0DE8" w:rsidRPr="00824C90" w:rsidRDefault="00CE0DE8" w:rsidP="00CA4B47">
      <w:pPr>
        <w:pStyle w:val="afc"/>
        <w:spacing w:line="276" w:lineRule="auto"/>
        <w:ind w:firstLine="709"/>
        <w:jc w:val="both"/>
      </w:pPr>
      <w:r w:rsidRPr="00824C90"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</w:t>
      </w:r>
    </w:p>
    <w:p w:rsidR="00CE0DE8" w:rsidRPr="00824C90" w:rsidRDefault="00CE0DE8" w:rsidP="00CA4B47">
      <w:pPr>
        <w:pStyle w:val="afc"/>
        <w:spacing w:line="276" w:lineRule="auto"/>
        <w:ind w:firstLine="709"/>
        <w:jc w:val="both"/>
      </w:pPr>
      <w:r w:rsidRPr="00824C90">
        <w:t>В разделе «Выполнение программы» указана последовательность действий пользователя, обеспечивающих загрузку и выполнение программы, приведено описание функций, формата ввода данных, а также ответы программы на эти команды.</w:t>
      </w:r>
    </w:p>
    <w:p w:rsidR="00CE0DE8" w:rsidRPr="00824C90" w:rsidRDefault="00CE0DE8" w:rsidP="00CA4B47">
      <w:pPr>
        <w:pStyle w:val="afc"/>
        <w:spacing w:line="276" w:lineRule="auto"/>
        <w:ind w:firstLine="709"/>
        <w:jc w:val="both"/>
      </w:pPr>
      <w:r w:rsidRPr="00824C90">
        <w:t>Оформление программного документа «Руководство пользователя» произведено по требованиям ЕСПД (ГОСТ 19.101-77, ГОСТ 19.103-77, ГОСТ 19.104-78, ГОСТ 19.105-78, ГОСТ 19.106-78, ГОСТ 19.505-79, ГОСТ 19.604-78)</w:t>
      </w:r>
    </w:p>
    <w:p w:rsidR="000B4CE0" w:rsidRDefault="000B4CE0">
      <w:pPr>
        <w:pStyle w:val="1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bookmarkStart w:id="0" w:name="_GoBack"/>
    <w:bookmarkEnd w:id="0"/>
    <w:p w:rsidR="000606BA" w:rsidRDefault="007D46B4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694986" w:history="1">
        <w:r w:rsidR="000606BA" w:rsidRPr="00681B45">
          <w:rPr>
            <w:rStyle w:val="af3"/>
            <w:noProof/>
          </w:rPr>
          <w:t>1</w:t>
        </w:r>
        <w:r w:rsidR="000606B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606BA" w:rsidRPr="00681B45">
          <w:rPr>
            <w:rStyle w:val="af3"/>
            <w:noProof/>
          </w:rPr>
          <w:t>Назначение СИстемы</w:t>
        </w:r>
        <w:r w:rsidR="000606BA">
          <w:rPr>
            <w:noProof/>
            <w:webHidden/>
          </w:rPr>
          <w:tab/>
        </w:r>
        <w:r w:rsidR="000606BA">
          <w:rPr>
            <w:noProof/>
            <w:webHidden/>
          </w:rPr>
          <w:fldChar w:fldCharType="begin"/>
        </w:r>
        <w:r w:rsidR="000606BA">
          <w:rPr>
            <w:noProof/>
            <w:webHidden/>
          </w:rPr>
          <w:instrText xml:space="preserve"> PAGEREF _Toc183694986 \h </w:instrText>
        </w:r>
        <w:r w:rsidR="000606BA">
          <w:rPr>
            <w:noProof/>
            <w:webHidden/>
          </w:rPr>
        </w:r>
        <w:r w:rsidR="000606BA"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4</w:t>
        </w:r>
        <w:r w:rsidR="000606BA">
          <w:rPr>
            <w:noProof/>
            <w:webHidden/>
          </w:rPr>
          <w:fldChar w:fldCharType="end"/>
        </w:r>
      </w:hyperlink>
    </w:p>
    <w:p w:rsidR="000606BA" w:rsidRDefault="000606BA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694987" w:history="1">
        <w:r w:rsidRPr="00681B45">
          <w:rPr>
            <w:rStyle w:val="af3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694988" w:history="1">
        <w:r w:rsidRPr="00681B45">
          <w:rPr>
            <w:rStyle w:val="af3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ЦЕЛИ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83694989" w:history="1">
        <w:r w:rsidRPr="00681B45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694990" w:history="1">
        <w:r w:rsidRPr="00681B45">
          <w:rPr>
            <w:rStyle w:val="af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МИНИМАЛЬНЫЙ СОСТАВ АППАРАТНЫХ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694991" w:history="1">
        <w:r w:rsidRPr="00681B45">
          <w:rPr>
            <w:rStyle w:val="af3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МИНИМАЛЬНЫЙ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694992" w:history="1">
        <w:r w:rsidRPr="00681B45">
          <w:rPr>
            <w:rStyle w:val="af3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ТРЕБОВАНИЯ К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83694993" w:history="1">
        <w:r w:rsidRPr="00681B45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694994" w:history="1">
        <w:r w:rsidRPr="00681B45">
          <w:rPr>
            <w:rStyle w:val="af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ВХОД В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694995" w:history="1">
        <w:r w:rsidRPr="00681B45">
          <w:rPr>
            <w:rStyle w:val="af3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ИНТЕРФЕЙС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694996" w:history="1">
        <w:r w:rsidRPr="00681B45">
          <w:rPr>
            <w:rStyle w:val="af3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ИНФОРМАЦИЯ О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694997" w:history="1">
        <w:r w:rsidRPr="00681B45">
          <w:rPr>
            <w:rStyle w:val="af3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1B45">
          <w:rPr>
            <w:rStyle w:val="af3"/>
            <w:noProof/>
          </w:rPr>
          <w:t>РАБОТА С СИСТЕМОЙ КЛАССИФИКАЦИИ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06BA" w:rsidRDefault="000606BA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83694998" w:history="1">
        <w:r w:rsidRPr="00681B45">
          <w:rPr>
            <w:rStyle w:val="af3"/>
            <w:noProof/>
          </w:rPr>
          <w:t>Перечень ТЕРМИНов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1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4CE0" w:rsidRDefault="007D46B4">
      <w:pPr>
        <w:rPr>
          <w:lang w:val="en-US"/>
        </w:rPr>
      </w:pPr>
      <w:r>
        <w:fldChar w:fldCharType="end"/>
      </w:r>
    </w:p>
    <w:p w:rsidR="0088742E" w:rsidRDefault="0088742E"/>
    <w:p w:rsidR="007409AD" w:rsidRPr="007A5C5F" w:rsidRDefault="007409AD" w:rsidP="00B84F1E">
      <w:pPr>
        <w:pStyle w:val="a8"/>
        <w:ind w:firstLine="709"/>
        <w:rPr>
          <w:color w:val="008000"/>
        </w:rPr>
      </w:pPr>
    </w:p>
    <w:p w:rsidR="00B84F1E" w:rsidRPr="00B84F1E" w:rsidRDefault="00B84F1E" w:rsidP="00B84F1E">
      <w:pPr>
        <w:pStyle w:val="a8"/>
        <w:rPr>
          <w:color w:val="008000"/>
        </w:rPr>
        <w:sectPr w:rsidR="00B84F1E" w:rsidRPr="00B84F1E" w:rsidSect="00CE0DE8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pgSz w:w="11906" w:h="16838" w:code="9"/>
          <w:pgMar w:top="709" w:right="709" w:bottom="1559" w:left="1531" w:header="283" w:footer="283" w:gutter="0"/>
          <w:cols w:space="708"/>
          <w:docGrid w:linePitch="360"/>
        </w:sectPr>
      </w:pPr>
    </w:p>
    <w:p w:rsidR="001D1815" w:rsidRPr="00CE0DE8" w:rsidRDefault="004E4B02" w:rsidP="00C7375C">
      <w:pPr>
        <w:pStyle w:val="1"/>
        <w:tabs>
          <w:tab w:val="clear" w:pos="360"/>
        </w:tabs>
        <w:spacing w:before="0"/>
        <w:rPr>
          <w:rFonts w:ascii="Times New Roman" w:hAnsi="Times New Roman"/>
          <w:sz w:val="28"/>
          <w:szCs w:val="28"/>
        </w:rPr>
      </w:pPr>
      <w:bookmarkStart w:id="1" w:name="_Toc183694986"/>
      <w:r w:rsidRPr="00CE0DE8">
        <w:rPr>
          <w:rFonts w:ascii="Times New Roman" w:hAnsi="Times New Roman"/>
          <w:sz w:val="28"/>
          <w:szCs w:val="28"/>
        </w:rPr>
        <w:lastRenderedPageBreak/>
        <w:t xml:space="preserve">Назначение </w:t>
      </w:r>
      <w:r w:rsidR="00DA30F7">
        <w:rPr>
          <w:rFonts w:ascii="Times New Roman" w:hAnsi="Times New Roman"/>
          <w:sz w:val="28"/>
          <w:szCs w:val="28"/>
        </w:rPr>
        <w:t>СИстемы</w:t>
      </w:r>
      <w:bookmarkEnd w:id="1"/>
    </w:p>
    <w:p w:rsidR="005F25FF" w:rsidRPr="006776A1" w:rsidRDefault="006776A1" w:rsidP="003D0CDD">
      <w:pPr>
        <w:pStyle w:val="3"/>
        <w:tabs>
          <w:tab w:val="clear" w:pos="1366"/>
          <w:tab w:val="num" w:pos="1418"/>
        </w:tabs>
        <w:ind w:left="709" w:firstLine="0"/>
      </w:pPr>
      <w:bookmarkStart w:id="2" w:name="_Toc183694987"/>
      <w:r w:rsidRPr="006776A1">
        <w:t>ФУНКЦИОНАЛЬНОЕ НАЗНАЧЕНИЕ</w:t>
      </w:r>
      <w:bookmarkEnd w:id="2"/>
    </w:p>
    <w:p w:rsidR="007E2398" w:rsidRPr="004A77F8" w:rsidRDefault="00734D3C" w:rsidP="003D0CDD">
      <w:pPr>
        <w:pStyle w:val="afc"/>
        <w:spacing w:line="276" w:lineRule="auto"/>
        <w:ind w:firstLine="709"/>
        <w:jc w:val="both"/>
        <w:rPr>
          <w:color w:val="FF0000"/>
        </w:rPr>
      </w:pPr>
      <w:r w:rsidRPr="00734D3C">
        <w:t>Программное обес</w:t>
      </w:r>
      <w:r w:rsidR="00122FA2">
        <w:t>печение информационной системы</w:t>
      </w:r>
      <w:r w:rsidRPr="00734D3C">
        <w:t xml:space="preserve"> «ИС </w:t>
      </w:r>
      <w:r w:rsidR="00122FA2">
        <w:t>Классификатор</w:t>
      </w:r>
      <w:r w:rsidRPr="00734D3C">
        <w:t>»</w:t>
      </w:r>
      <w:r w:rsidR="007E2398" w:rsidRPr="00824C90">
        <w:t xml:space="preserve"> </w:t>
      </w:r>
      <w:r w:rsidR="00122FA2">
        <w:t xml:space="preserve"> </w:t>
      </w:r>
      <w:r w:rsidR="00A25644">
        <w:t>используется</w:t>
      </w:r>
      <w:r w:rsidR="007E2398" w:rsidRPr="00824C90">
        <w:t xml:space="preserve"> для обеспечения</w:t>
      </w:r>
      <w:r w:rsidR="00122FA2">
        <w:t xml:space="preserve"> скорости, точности и простоты выполнения задачи классификации</w:t>
      </w:r>
      <w:r w:rsidR="007E2398" w:rsidRPr="00824C90">
        <w:t>.</w:t>
      </w:r>
    </w:p>
    <w:p w:rsidR="006776A1" w:rsidRPr="006776A1" w:rsidRDefault="006776A1" w:rsidP="003D0CDD">
      <w:pPr>
        <w:pStyle w:val="3"/>
        <w:tabs>
          <w:tab w:val="clear" w:pos="1366"/>
          <w:tab w:val="num" w:pos="1418"/>
        </w:tabs>
        <w:ind w:left="709" w:firstLine="0"/>
      </w:pPr>
      <w:bookmarkStart w:id="3" w:name="_Toc183694988"/>
      <w:r>
        <w:t>ЦЕЛИ СИСТЕМЫ</w:t>
      </w:r>
      <w:bookmarkEnd w:id="3"/>
    </w:p>
    <w:p w:rsidR="007E2398" w:rsidRDefault="00BF62CC" w:rsidP="003D0CDD">
      <w:pPr>
        <w:pStyle w:val="afc"/>
        <w:numPr>
          <w:ilvl w:val="0"/>
          <w:numId w:val="25"/>
        </w:numPr>
        <w:spacing w:line="276" w:lineRule="auto"/>
        <w:ind w:left="0" w:firstLine="426"/>
        <w:jc w:val="both"/>
      </w:pPr>
      <w:r>
        <w:t>Повышение эффективности деятельности за счет комплексной</w:t>
      </w:r>
      <w:r w:rsidR="007E2398">
        <w:t xml:space="preserve"> автоматизации процессов</w:t>
      </w:r>
      <w:r w:rsidR="00122FA2">
        <w:t xml:space="preserve"> загрузки и обработки данных</w:t>
      </w:r>
      <w:r w:rsidR="006776A1">
        <w:t>.</w:t>
      </w:r>
    </w:p>
    <w:p w:rsidR="005F25FF" w:rsidRPr="00BF62CC" w:rsidRDefault="006776A1" w:rsidP="00122FA2">
      <w:pPr>
        <w:pStyle w:val="afc"/>
        <w:numPr>
          <w:ilvl w:val="0"/>
          <w:numId w:val="25"/>
        </w:numPr>
        <w:spacing w:line="276" w:lineRule="auto"/>
        <w:ind w:left="0" w:firstLine="426"/>
        <w:jc w:val="both"/>
      </w:pPr>
      <w:r>
        <w:t>С</w:t>
      </w:r>
      <w:r w:rsidR="007E2398">
        <w:t>окращение</w:t>
      </w:r>
      <w:r w:rsidR="00122FA2">
        <w:t xml:space="preserve"> времени работы над задачей за счёт автоматизации</w:t>
      </w:r>
      <w:r>
        <w:t>.</w:t>
      </w:r>
    </w:p>
    <w:p w:rsidR="00C20F05" w:rsidRDefault="00C20F05" w:rsidP="00C20F05">
      <w:pPr>
        <w:pStyle w:val="1"/>
        <w:rPr>
          <w:rFonts w:ascii="Times New Roman" w:hAnsi="Times New Roman"/>
        </w:rPr>
      </w:pPr>
      <w:bookmarkStart w:id="4" w:name="_Toc56078831"/>
      <w:bookmarkStart w:id="5" w:name="_Toc183694989"/>
      <w:r>
        <w:rPr>
          <w:rFonts w:ascii="Times New Roman" w:hAnsi="Times New Roman"/>
        </w:rPr>
        <w:lastRenderedPageBreak/>
        <w:t>Условия выполнения программы</w:t>
      </w:r>
      <w:bookmarkEnd w:id="4"/>
      <w:bookmarkEnd w:id="5"/>
    </w:p>
    <w:p w:rsidR="00C20F05" w:rsidRDefault="002124DA" w:rsidP="00C20F05">
      <w:pPr>
        <w:pStyle w:val="3"/>
        <w:numPr>
          <w:ilvl w:val="1"/>
          <w:numId w:val="1"/>
        </w:numPr>
        <w:tabs>
          <w:tab w:val="clear" w:pos="2340"/>
        </w:tabs>
      </w:pPr>
      <w:bookmarkStart w:id="6" w:name="_Toc56078832"/>
      <w:bookmarkStart w:id="7" w:name="_Toc183694990"/>
      <w:r>
        <w:t>МИНИМАЛЬНЫЙ СОСТАВ АППАРАТНЫХ СРЕДСТВ</w:t>
      </w:r>
      <w:bookmarkEnd w:id="6"/>
      <w:bookmarkEnd w:id="7"/>
    </w:p>
    <w:p w:rsidR="00C20F05" w:rsidRDefault="00C20F05" w:rsidP="00CA4B47">
      <w:pPr>
        <w:pStyle w:val="a8"/>
        <w:spacing w:line="276" w:lineRule="auto"/>
      </w:pPr>
      <w:r>
        <w:t>Для работы с программой требуется:</w:t>
      </w:r>
    </w:p>
    <w:p w:rsidR="00C20F05" w:rsidRDefault="00C20F05" w:rsidP="00CA4B47">
      <w:pPr>
        <w:pStyle w:val="a8"/>
        <w:numPr>
          <w:ilvl w:val="0"/>
          <w:numId w:val="26"/>
        </w:numPr>
        <w:spacing w:line="276" w:lineRule="auto"/>
        <w:ind w:left="1134" w:hanging="425"/>
      </w:pPr>
      <w:r>
        <w:t>АРМ пользователя со следующими характеристиками:</w:t>
      </w:r>
    </w:p>
    <w:p w:rsidR="00C20F05" w:rsidRDefault="00C20F05" w:rsidP="00CA4B47">
      <w:pPr>
        <w:pStyle w:val="a8"/>
        <w:numPr>
          <w:ilvl w:val="1"/>
          <w:numId w:val="26"/>
        </w:numPr>
        <w:spacing w:line="276" w:lineRule="auto"/>
        <w:ind w:left="1560" w:hanging="426"/>
      </w:pPr>
      <w:r>
        <w:t>Процессор с тактовой частотой 2ГГц или выше;</w:t>
      </w:r>
    </w:p>
    <w:p w:rsidR="00C20F05" w:rsidRDefault="00C20F05" w:rsidP="00CA4B47">
      <w:pPr>
        <w:pStyle w:val="a8"/>
        <w:numPr>
          <w:ilvl w:val="1"/>
          <w:numId w:val="26"/>
        </w:numPr>
        <w:spacing w:line="276" w:lineRule="auto"/>
        <w:ind w:left="1560" w:hanging="426"/>
      </w:pPr>
      <w:r>
        <w:t>Оперативная память 2Гб или выше;</w:t>
      </w:r>
    </w:p>
    <w:p w:rsidR="00C20F05" w:rsidRDefault="00C20F05" w:rsidP="00CA4B47">
      <w:pPr>
        <w:pStyle w:val="a8"/>
        <w:numPr>
          <w:ilvl w:val="1"/>
          <w:numId w:val="26"/>
        </w:numPr>
        <w:spacing w:line="276" w:lineRule="auto"/>
        <w:ind w:left="1560" w:hanging="426"/>
      </w:pPr>
      <w:r>
        <w:t>Монитор с разрешение</w:t>
      </w:r>
      <w:r w:rsidR="00706B76">
        <w:t>м 1280 х 1024 пикселей или выше.</w:t>
      </w:r>
    </w:p>
    <w:p w:rsidR="00C20F05" w:rsidRDefault="002124DA" w:rsidP="00C20F05">
      <w:pPr>
        <w:pStyle w:val="3"/>
        <w:numPr>
          <w:ilvl w:val="1"/>
          <w:numId w:val="1"/>
        </w:numPr>
        <w:tabs>
          <w:tab w:val="clear" w:pos="2340"/>
        </w:tabs>
      </w:pPr>
      <w:bookmarkStart w:id="8" w:name="_Toc56078833"/>
      <w:bookmarkStart w:id="9" w:name="_Toc183694991"/>
      <w:r>
        <w:t>МИНИМАЛЬНЫЙ СОСТАВ ПРОГРАММНЫХ СРЕДСТВ</w:t>
      </w:r>
      <w:bookmarkEnd w:id="8"/>
      <w:bookmarkEnd w:id="9"/>
    </w:p>
    <w:p w:rsidR="008A3233" w:rsidRPr="008A3233" w:rsidRDefault="008A3233" w:rsidP="00CA4B47">
      <w:pPr>
        <w:pStyle w:val="a8"/>
        <w:spacing w:line="276" w:lineRule="auto"/>
      </w:pPr>
      <w:r w:rsidRPr="008A3233">
        <w:t xml:space="preserve">Аппаратная конфигурация рабочих мест должна быть достаточна для установки ОС </w:t>
      </w:r>
      <w:r w:rsidRPr="008A3233">
        <w:rPr>
          <w:lang w:val="en-US"/>
        </w:rPr>
        <w:t>Windows</w:t>
      </w:r>
      <w:r w:rsidRPr="008A3233">
        <w:t xml:space="preserve"> 10 или выше, ОС </w:t>
      </w:r>
      <w:r w:rsidRPr="008A3233">
        <w:rPr>
          <w:lang w:val="en-US"/>
        </w:rPr>
        <w:t>AstraLinux</w:t>
      </w:r>
      <w:r w:rsidRPr="008A3233">
        <w:t xml:space="preserve"> </w:t>
      </w:r>
      <w:r w:rsidRPr="008A3233">
        <w:rPr>
          <w:lang w:val="en-US"/>
        </w:rPr>
        <w:t>CE</w:t>
      </w:r>
      <w:r w:rsidRPr="008A3233">
        <w:t>/</w:t>
      </w:r>
      <w:r w:rsidRPr="008A3233">
        <w:rPr>
          <w:lang w:val="en-US"/>
        </w:rPr>
        <w:t>SE</w:t>
      </w:r>
      <w:r w:rsidRPr="008A3233">
        <w:t>. Для корректной работы Системы рекомендуемыми веб-браузерами являются Mozilla Firefox версии 96 или новее, Яндекс-браузер версии 22 или новее.</w:t>
      </w:r>
    </w:p>
    <w:p w:rsidR="00C20F05" w:rsidRDefault="002124DA" w:rsidP="00C20F05">
      <w:pPr>
        <w:pStyle w:val="3"/>
        <w:numPr>
          <w:ilvl w:val="1"/>
          <w:numId w:val="1"/>
        </w:numPr>
        <w:tabs>
          <w:tab w:val="clear" w:pos="2340"/>
        </w:tabs>
      </w:pPr>
      <w:bookmarkStart w:id="10" w:name="_Toc56078834"/>
      <w:bookmarkStart w:id="11" w:name="_Toc183694992"/>
      <w:r>
        <w:t>ТРЕБОВАНИЯ К ПЕРСОНАЛУ</w:t>
      </w:r>
      <w:bookmarkEnd w:id="10"/>
      <w:bookmarkEnd w:id="11"/>
    </w:p>
    <w:p w:rsidR="00C20F05" w:rsidRPr="00C20F05" w:rsidRDefault="00C20F05" w:rsidP="00CA4B47">
      <w:pPr>
        <w:pStyle w:val="a8"/>
        <w:spacing w:line="276" w:lineRule="auto"/>
      </w:pPr>
      <w: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системы, навыками работы с веб-браузером и веб-приложениями.</w:t>
      </w:r>
    </w:p>
    <w:p w:rsidR="00383F1F" w:rsidRPr="005B7C1B" w:rsidRDefault="007E0479" w:rsidP="007E0479">
      <w:pPr>
        <w:pStyle w:val="1"/>
        <w:rPr>
          <w:rFonts w:ascii="Times New Roman" w:hAnsi="Times New Roman"/>
        </w:rPr>
      </w:pPr>
      <w:bookmarkStart w:id="12" w:name="_Toc183694993"/>
      <w:r w:rsidRPr="007E0479">
        <w:rPr>
          <w:rFonts w:ascii="Times New Roman" w:hAnsi="Times New Roman"/>
        </w:rPr>
        <w:lastRenderedPageBreak/>
        <w:t xml:space="preserve">ВЫПОЛНЕНИЕ </w:t>
      </w:r>
      <w:r w:rsidR="00CE0DE8">
        <w:rPr>
          <w:rFonts w:ascii="Times New Roman" w:hAnsi="Times New Roman"/>
        </w:rPr>
        <w:t>ПРОГРАММЫ</w:t>
      </w:r>
      <w:bookmarkEnd w:id="12"/>
    </w:p>
    <w:p w:rsidR="00A1716A" w:rsidRPr="00A1716A" w:rsidRDefault="00A1716A" w:rsidP="00F04C7F">
      <w:pPr>
        <w:pStyle w:val="3"/>
        <w:numPr>
          <w:ilvl w:val="1"/>
          <w:numId w:val="1"/>
        </w:numPr>
        <w:tabs>
          <w:tab w:val="clear" w:pos="2340"/>
        </w:tabs>
      </w:pPr>
      <w:bookmarkStart w:id="13" w:name="_Toc183694994"/>
      <w:r w:rsidRPr="00A1716A">
        <w:t>В</w:t>
      </w:r>
      <w:r w:rsidR="007E0479">
        <w:t>ХОД В СИСТЕМУ</w:t>
      </w:r>
      <w:bookmarkEnd w:id="13"/>
    </w:p>
    <w:p w:rsidR="00A1716A" w:rsidRDefault="00A1716A" w:rsidP="00CA4B47">
      <w:pPr>
        <w:pStyle w:val="afc"/>
        <w:spacing w:line="276" w:lineRule="auto"/>
        <w:ind w:firstLine="709"/>
        <w:jc w:val="both"/>
      </w:pPr>
      <w:r>
        <w:t>Работа с Системой начинается с ее запуска, который осуществляется следующим образом:</w:t>
      </w:r>
    </w:p>
    <w:p w:rsidR="00A1716A" w:rsidRPr="003351E8" w:rsidRDefault="00A1716A" w:rsidP="00CA4B47">
      <w:pPr>
        <w:pStyle w:val="afc"/>
        <w:numPr>
          <w:ilvl w:val="0"/>
          <w:numId w:val="17"/>
        </w:numPr>
        <w:spacing w:line="276" w:lineRule="auto"/>
        <w:ind w:left="1134" w:hanging="425"/>
      </w:pPr>
      <w:r>
        <w:t>Запустите</w:t>
      </w:r>
      <w:r w:rsidRPr="003351E8">
        <w:t xml:space="preserve"> </w:t>
      </w:r>
      <w:r>
        <w:t>браузер</w:t>
      </w:r>
      <w:r w:rsidRPr="003351E8">
        <w:t xml:space="preserve"> </w:t>
      </w:r>
      <w:r w:rsidR="003351E8">
        <w:t>(</w:t>
      </w:r>
      <w:r w:rsidRPr="00A1716A">
        <w:rPr>
          <w:lang w:val="en-US"/>
        </w:rPr>
        <w:t>Mozilla</w:t>
      </w:r>
      <w:r w:rsidRPr="003351E8">
        <w:t xml:space="preserve"> </w:t>
      </w:r>
      <w:r w:rsidRPr="00A1716A">
        <w:rPr>
          <w:lang w:val="en-US"/>
        </w:rPr>
        <w:t>Firefox</w:t>
      </w:r>
      <w:r w:rsidRPr="003351E8">
        <w:t xml:space="preserve"> / </w:t>
      </w:r>
      <w:r w:rsidRPr="00A1716A">
        <w:rPr>
          <w:lang w:val="en-US"/>
        </w:rPr>
        <w:t>Google</w:t>
      </w:r>
      <w:r w:rsidRPr="003351E8">
        <w:t xml:space="preserve"> </w:t>
      </w:r>
      <w:r w:rsidRPr="00A1716A">
        <w:rPr>
          <w:lang w:val="en-US"/>
        </w:rPr>
        <w:t>Chrome</w:t>
      </w:r>
      <w:r w:rsidR="003351E8">
        <w:t>)</w:t>
      </w:r>
      <w:r w:rsidRPr="003351E8">
        <w:t>.</w:t>
      </w:r>
    </w:p>
    <w:p w:rsidR="00A1716A" w:rsidRDefault="00A1716A" w:rsidP="00CA4B47">
      <w:pPr>
        <w:pStyle w:val="afc"/>
        <w:numPr>
          <w:ilvl w:val="0"/>
          <w:numId w:val="17"/>
        </w:numPr>
        <w:spacing w:line="276" w:lineRule="auto"/>
        <w:ind w:left="1134" w:hanging="425"/>
      </w:pPr>
      <w:r>
        <w:t xml:space="preserve">В адресной строке браузера введите адрес </w:t>
      </w:r>
      <w:hyperlink r:id="rId13" w:history="1">
        <w:r w:rsidR="001D2AB6" w:rsidRPr="00E707CA">
          <w:rPr>
            <w:rStyle w:val="af3"/>
          </w:rPr>
          <w:t>https://</w:t>
        </w:r>
        <w:r w:rsidR="001D2AB6" w:rsidRPr="00E707CA">
          <w:rPr>
            <w:rStyle w:val="af3"/>
            <w:lang w:val="en-US"/>
          </w:rPr>
          <w:t>localhost</w:t>
        </w:r>
        <w:r w:rsidR="001D2AB6" w:rsidRPr="00E707CA">
          <w:rPr>
            <w:rStyle w:val="af3"/>
          </w:rPr>
          <w:t>8501/</w:t>
        </w:r>
      </w:hyperlink>
      <w:r w:rsidR="00980143" w:rsidRPr="00980143">
        <w:t xml:space="preserve">. </w:t>
      </w:r>
    </w:p>
    <w:p w:rsidR="00A1716A" w:rsidRPr="009F3689" w:rsidRDefault="00A1716A" w:rsidP="00CA4B47">
      <w:pPr>
        <w:pStyle w:val="afc"/>
        <w:numPr>
          <w:ilvl w:val="0"/>
          <w:numId w:val="17"/>
        </w:numPr>
        <w:spacing w:line="276" w:lineRule="auto"/>
        <w:ind w:left="1134" w:hanging="425"/>
      </w:pPr>
      <w:r>
        <w:t xml:space="preserve">Нажмите клавишу </w:t>
      </w:r>
      <w:r w:rsidRPr="00751BF4">
        <w:rPr>
          <w:b/>
        </w:rPr>
        <w:t>«Enter»</w:t>
      </w:r>
      <w:r>
        <w:t>.</w:t>
      </w:r>
    </w:p>
    <w:p w:rsidR="009F3689" w:rsidRDefault="00DA30F7" w:rsidP="00CA4B47">
      <w:pPr>
        <w:pStyle w:val="afc"/>
        <w:numPr>
          <w:ilvl w:val="0"/>
          <w:numId w:val="17"/>
        </w:numPr>
        <w:spacing w:line="276" w:lineRule="auto"/>
        <w:ind w:left="1134" w:hanging="425"/>
      </w:pPr>
      <w:r>
        <w:t>На экране отобразит</w:t>
      </w:r>
      <w:r w:rsidR="009F3689">
        <w:t xml:space="preserve">ся </w:t>
      </w:r>
      <w:r w:rsidR="001D2AB6">
        <w:t xml:space="preserve">главное окно для работы с системой </w:t>
      </w:r>
      <w:r w:rsidR="00706B76">
        <w:t>(рисунок 1)</w:t>
      </w:r>
      <w:r w:rsidR="009F3689">
        <w:t xml:space="preserve">. </w:t>
      </w:r>
    </w:p>
    <w:p w:rsidR="00CA4B47" w:rsidRDefault="00CA4B47" w:rsidP="00CA4B47">
      <w:pPr>
        <w:pStyle w:val="afc"/>
        <w:spacing w:line="276" w:lineRule="auto"/>
        <w:ind w:left="1134" w:firstLine="0"/>
      </w:pPr>
    </w:p>
    <w:p w:rsidR="00F37A31" w:rsidRDefault="001D2AB6" w:rsidP="00F37A31">
      <w:pPr>
        <w:pStyle w:val="afc"/>
        <w:ind w:firstLine="0"/>
        <w:jc w:val="center"/>
      </w:pPr>
      <w:r w:rsidRPr="001D2AB6">
        <w:drawing>
          <wp:inline distT="0" distB="0" distL="0" distR="0" wp14:anchorId="4C2DBB55" wp14:editId="13B03E45">
            <wp:extent cx="5143043" cy="339996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5508" cy="34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31" w:rsidRDefault="00F37A31" w:rsidP="00F37A31">
      <w:pPr>
        <w:jc w:val="center"/>
      </w:pPr>
      <w:r w:rsidRPr="000D305B">
        <w:t>Рис</w:t>
      </w:r>
      <w:r>
        <w:t>унок</w:t>
      </w:r>
      <w:r w:rsidRPr="000D305B">
        <w:t xml:space="preserve"> </w:t>
      </w:r>
      <w:r>
        <w:t>1.</w:t>
      </w:r>
      <w:r w:rsidRPr="000D305B">
        <w:t xml:space="preserve"> </w:t>
      </w:r>
      <w:r>
        <w:t>Окно входа в систему</w:t>
      </w:r>
    </w:p>
    <w:p w:rsidR="00F37A31" w:rsidRDefault="00F37A31" w:rsidP="00F37A31">
      <w:pPr>
        <w:pStyle w:val="afc"/>
        <w:ind w:left="633" w:firstLine="0"/>
        <w:jc w:val="center"/>
      </w:pPr>
    </w:p>
    <w:p w:rsidR="00F37A31" w:rsidRDefault="00F37A31" w:rsidP="00F37A31">
      <w:pPr>
        <w:pStyle w:val="afc"/>
        <w:spacing w:line="276" w:lineRule="auto"/>
        <w:jc w:val="both"/>
      </w:pPr>
    </w:p>
    <w:p w:rsidR="00F37A31" w:rsidRDefault="00F37A31" w:rsidP="00F37A31">
      <w:pPr>
        <w:pStyle w:val="afc"/>
        <w:spacing w:line="276" w:lineRule="auto"/>
        <w:jc w:val="both"/>
      </w:pPr>
    </w:p>
    <w:p w:rsidR="00A1716A" w:rsidRDefault="00A1716A" w:rsidP="00DB7823">
      <w:pPr>
        <w:pStyle w:val="afc"/>
        <w:spacing w:line="240" w:lineRule="auto"/>
        <w:ind w:left="1134" w:firstLine="0"/>
      </w:pPr>
    </w:p>
    <w:p w:rsidR="007E2398" w:rsidRDefault="007E2398" w:rsidP="007E2398">
      <w:pPr>
        <w:pStyle w:val="3"/>
        <w:numPr>
          <w:ilvl w:val="1"/>
          <w:numId w:val="1"/>
        </w:numPr>
        <w:tabs>
          <w:tab w:val="clear" w:pos="2340"/>
        </w:tabs>
      </w:pPr>
      <w:bookmarkStart w:id="14" w:name="_Toc183694995"/>
      <w:r w:rsidRPr="007E2398">
        <w:t>И</w:t>
      </w:r>
      <w:r>
        <w:t>НТЕРФЕЙС СИСТЕМЫ</w:t>
      </w:r>
      <w:bookmarkEnd w:id="14"/>
    </w:p>
    <w:p w:rsidR="007E2398" w:rsidRPr="001B2682" w:rsidRDefault="007E2398" w:rsidP="001B2682">
      <w:pPr>
        <w:pStyle w:val="afc"/>
        <w:spacing w:line="276" w:lineRule="auto"/>
      </w:pPr>
      <w:r w:rsidRPr="001B2682">
        <w:t xml:space="preserve">Интерфейс Системы состоит из двух основных элементов – панели меню в </w:t>
      </w:r>
      <w:r w:rsidR="001D2AB6">
        <w:t xml:space="preserve">левой части </w:t>
      </w:r>
      <w:r w:rsidRPr="001B2682">
        <w:t>части экрана (на рис</w:t>
      </w:r>
      <w:r w:rsidR="00D92C0F" w:rsidRPr="001B2682">
        <w:t xml:space="preserve">унке </w:t>
      </w:r>
      <w:r w:rsidR="007E7E68" w:rsidRPr="007E7E68">
        <w:t>2</w:t>
      </w:r>
      <w:r w:rsidRPr="001B2682">
        <w:t xml:space="preserve"> выделена </w:t>
      </w:r>
      <w:r w:rsidRPr="007E7E68">
        <w:rPr>
          <w:color w:val="FF0000"/>
        </w:rPr>
        <w:sym w:font="Wingdings 3" w:char="F07F"/>
      </w:r>
      <w:r w:rsidRPr="001B2682">
        <w:t>-</w:t>
      </w:r>
      <w:r w:rsidR="00DA30F7" w:rsidRPr="001B2682">
        <w:t xml:space="preserve">красной </w:t>
      </w:r>
      <w:r w:rsidRPr="001B2682">
        <w:t>рамкой) и основной рабочей области (на рис</w:t>
      </w:r>
      <w:r w:rsidR="00D92C0F" w:rsidRPr="001B2682">
        <w:t xml:space="preserve">унке </w:t>
      </w:r>
      <w:r w:rsidR="00C85867" w:rsidRPr="001B2682">
        <w:t>3</w:t>
      </w:r>
      <w:r w:rsidRPr="001B2682">
        <w:t xml:space="preserve"> выделена</w:t>
      </w:r>
      <w:r w:rsidR="00F37A31" w:rsidRPr="001B2682">
        <w:t xml:space="preserve"> </w:t>
      </w:r>
      <w:r w:rsidRPr="007E7E68">
        <w:rPr>
          <w:color w:val="00B050"/>
        </w:rPr>
        <w:sym w:font="Wingdings 3" w:char="F07F"/>
      </w:r>
      <w:r w:rsidRPr="001B2682">
        <w:t>-</w:t>
      </w:r>
      <w:r w:rsidR="007E7E68">
        <w:t xml:space="preserve">зеленой </w:t>
      </w:r>
      <w:r w:rsidRPr="001B2682">
        <w:t>рамкой).</w:t>
      </w:r>
    </w:p>
    <w:p w:rsidR="007E2398" w:rsidRDefault="001D2AB6" w:rsidP="001D153A">
      <w:pPr>
        <w:pStyle w:val="KCText"/>
        <w:jc w:val="center"/>
      </w:pPr>
      <w:r w:rsidRPr="001D2AB6">
        <w:lastRenderedPageBreak/>
        <w:drawing>
          <wp:inline distT="0" distB="0" distL="0" distR="0" wp14:anchorId="63FE82C2" wp14:editId="14E6ED0D">
            <wp:extent cx="6137910" cy="39858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98" w:rsidRDefault="007E2398" w:rsidP="001D153A">
      <w:pPr>
        <w:pStyle w:val="TableCaption"/>
        <w:jc w:val="center"/>
      </w:pPr>
      <w:r w:rsidRPr="000D305B">
        <w:t>Рис</w:t>
      </w:r>
      <w:r w:rsidR="00D92C0F">
        <w:t>унок</w:t>
      </w:r>
      <w:r w:rsidRPr="000D305B">
        <w:t xml:space="preserve"> </w:t>
      </w:r>
      <w:r w:rsidR="007E7E68">
        <w:t>2</w:t>
      </w:r>
      <w:r w:rsidR="00D92C0F">
        <w:t>.</w:t>
      </w:r>
      <w:r w:rsidRPr="000D305B">
        <w:t xml:space="preserve"> </w:t>
      </w:r>
      <w:r w:rsidR="00C85867">
        <w:t xml:space="preserve">Общий интерфейс </w:t>
      </w:r>
      <w:r w:rsidRPr="000D305B">
        <w:t>Системы</w:t>
      </w:r>
    </w:p>
    <w:p w:rsidR="001D153A" w:rsidRDefault="001D153A" w:rsidP="001D153A">
      <w:pPr>
        <w:pStyle w:val="TableCaption"/>
      </w:pPr>
    </w:p>
    <w:p w:rsidR="00C85867" w:rsidRDefault="001D2AB6" w:rsidP="00C85867">
      <w:pPr>
        <w:pStyle w:val="3"/>
        <w:numPr>
          <w:ilvl w:val="1"/>
          <w:numId w:val="1"/>
        </w:numPr>
        <w:tabs>
          <w:tab w:val="clear" w:pos="2340"/>
        </w:tabs>
      </w:pPr>
      <w:bookmarkStart w:id="15" w:name="_Toc183694996"/>
      <w:r>
        <w:t>ИНФОРМАЦИЯ О СИСТЕМЕ</w:t>
      </w:r>
      <w:bookmarkEnd w:id="15"/>
    </w:p>
    <w:p w:rsidR="007E2398" w:rsidRDefault="00C85867" w:rsidP="00CA4B47">
      <w:pPr>
        <w:spacing w:line="276" w:lineRule="auto"/>
        <w:ind w:firstLine="708"/>
      </w:pPr>
      <w:r w:rsidRPr="00C85867">
        <w:t xml:space="preserve">В </w:t>
      </w:r>
      <w:r w:rsidR="001D2AB6">
        <w:t>основной рабочей области</w:t>
      </w:r>
      <w:r w:rsidRPr="00C85867">
        <w:t xml:space="preserve"> нажмите на иконку</w:t>
      </w:r>
      <w:r>
        <w:t xml:space="preserve"> </w:t>
      </w:r>
      <w:r w:rsidR="001D2AB6" w:rsidRPr="001D2AB6">
        <w:drawing>
          <wp:inline distT="0" distB="0" distL="0" distR="0" wp14:anchorId="74D524BF" wp14:editId="6B49D20C">
            <wp:extent cx="1104595" cy="29149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4632" cy="3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(рис</w:t>
      </w:r>
      <w:r w:rsidR="00D92C0F">
        <w:t xml:space="preserve">унок </w:t>
      </w:r>
      <w:r w:rsidR="007E7E68">
        <w:t>3</w:t>
      </w:r>
      <w:r>
        <w:t>);</w:t>
      </w:r>
    </w:p>
    <w:p w:rsidR="00CA4B47" w:rsidRDefault="00CA4B47" w:rsidP="00CA4B47">
      <w:pPr>
        <w:spacing w:line="276" w:lineRule="auto"/>
        <w:ind w:firstLine="708"/>
      </w:pPr>
    </w:p>
    <w:p w:rsidR="00C85867" w:rsidRDefault="001D2AB6" w:rsidP="001D153A">
      <w:pPr>
        <w:pStyle w:val="KCText"/>
        <w:jc w:val="center"/>
      </w:pPr>
      <w:r w:rsidRPr="001D2AB6">
        <w:drawing>
          <wp:inline distT="0" distB="0" distL="0" distR="0" wp14:anchorId="7E76B1F4" wp14:editId="6BB0C1EC">
            <wp:extent cx="6137910" cy="1943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67" w:rsidRDefault="00C85867" w:rsidP="00C85867">
      <w:pPr>
        <w:tabs>
          <w:tab w:val="left" w:pos="900"/>
        </w:tabs>
        <w:jc w:val="center"/>
      </w:pPr>
      <w:r>
        <w:t>Р</w:t>
      </w:r>
      <w:r w:rsidRPr="009F3689">
        <w:rPr>
          <w:kern w:val="28"/>
          <w:szCs w:val="20"/>
          <w:lang w:eastAsia="en-US"/>
        </w:rPr>
        <w:t>ис</w:t>
      </w:r>
      <w:r w:rsidR="00D92C0F" w:rsidRPr="009F3689">
        <w:rPr>
          <w:kern w:val="28"/>
          <w:szCs w:val="20"/>
          <w:lang w:eastAsia="en-US"/>
        </w:rPr>
        <w:t>ун</w:t>
      </w:r>
      <w:r w:rsidR="00D92C0F">
        <w:t>ок</w:t>
      </w:r>
      <w:r>
        <w:t xml:space="preserve"> </w:t>
      </w:r>
      <w:r w:rsidR="007E7E68">
        <w:t>3</w:t>
      </w:r>
      <w:r w:rsidR="00D92C0F">
        <w:t>.</w:t>
      </w:r>
      <w:r w:rsidRPr="000D305B">
        <w:t xml:space="preserve"> </w:t>
      </w:r>
      <w:r w:rsidR="001D2AB6">
        <w:t>Открытие информации о системе</w:t>
      </w:r>
    </w:p>
    <w:p w:rsidR="00C85867" w:rsidRDefault="001D2AB6" w:rsidP="001D2AB6">
      <w:pPr>
        <w:tabs>
          <w:tab w:val="left" w:pos="900"/>
        </w:tabs>
        <w:jc w:val="center"/>
      </w:pPr>
      <w:r w:rsidRPr="001D2AB6">
        <w:lastRenderedPageBreak/>
        <w:drawing>
          <wp:inline distT="0" distB="0" distL="0" distR="0" wp14:anchorId="7DC9E26E" wp14:editId="1CA0AFD2">
            <wp:extent cx="6137910" cy="225488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67" w:rsidRDefault="00C85867" w:rsidP="00C85867">
      <w:pPr>
        <w:tabs>
          <w:tab w:val="left" w:pos="900"/>
        </w:tabs>
        <w:jc w:val="center"/>
      </w:pPr>
      <w:r>
        <w:t>Рис</w:t>
      </w:r>
      <w:r w:rsidR="00D92C0F">
        <w:t>унок</w:t>
      </w:r>
      <w:r>
        <w:t xml:space="preserve"> </w:t>
      </w:r>
      <w:r w:rsidR="007E7E68">
        <w:t>4</w:t>
      </w:r>
      <w:r w:rsidR="00D92C0F">
        <w:t>.</w:t>
      </w:r>
      <w:r w:rsidRPr="000D305B">
        <w:t xml:space="preserve"> </w:t>
      </w:r>
      <w:r w:rsidR="001D2AB6">
        <w:t>Информация о</w:t>
      </w:r>
      <w:r>
        <w:t xml:space="preserve"> </w:t>
      </w:r>
      <w:r w:rsidR="001D2AB6">
        <w:t>системе</w:t>
      </w:r>
    </w:p>
    <w:p w:rsidR="007F5421" w:rsidRDefault="007F5421" w:rsidP="007F5421">
      <w:pPr>
        <w:tabs>
          <w:tab w:val="left" w:pos="1485"/>
        </w:tabs>
      </w:pPr>
    </w:p>
    <w:p w:rsidR="00571D8A" w:rsidRDefault="00571D8A" w:rsidP="00571D8A">
      <w:pPr>
        <w:pStyle w:val="affa"/>
      </w:pPr>
    </w:p>
    <w:p w:rsidR="00031E07" w:rsidRDefault="002B57EF" w:rsidP="00031E07">
      <w:pPr>
        <w:pStyle w:val="3"/>
        <w:numPr>
          <w:ilvl w:val="1"/>
          <w:numId w:val="1"/>
        </w:numPr>
        <w:tabs>
          <w:tab w:val="clear" w:pos="2340"/>
        </w:tabs>
      </w:pPr>
      <w:bookmarkStart w:id="16" w:name="_Toc183694997"/>
      <w:r>
        <w:t>РАБОТА С СИСТЕМОЙ КЛАССИФИКАЦИИ</w:t>
      </w:r>
      <w:bookmarkEnd w:id="16"/>
    </w:p>
    <w:p w:rsidR="00031E07" w:rsidRDefault="00031E07" w:rsidP="002136E0">
      <w:pPr>
        <w:tabs>
          <w:tab w:val="left" w:pos="1065"/>
        </w:tabs>
        <w:spacing w:line="276" w:lineRule="auto"/>
        <w:ind w:firstLine="709"/>
      </w:pPr>
      <w:r>
        <w:tab/>
      </w:r>
      <w:r w:rsidR="002B57EF">
        <w:t xml:space="preserve">Для начала необходимо загрузить данные посредством </w:t>
      </w:r>
      <w:r w:rsidR="003E576B">
        <w:t xml:space="preserve">вызова </w:t>
      </w:r>
      <w:r w:rsidR="002B57EF">
        <w:t>диалогового окна ОС</w:t>
      </w:r>
      <w:r w:rsidR="003E576B">
        <w:t xml:space="preserve"> с помощью нажатия </w:t>
      </w:r>
      <w:r w:rsidR="003E576B" w:rsidRPr="003E576B">
        <w:drawing>
          <wp:inline distT="0" distB="0" distL="0" distR="0" wp14:anchorId="466C2F0A" wp14:editId="6CA06432">
            <wp:extent cx="533690" cy="306959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5" cy="3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76B">
        <w:t xml:space="preserve"> </w:t>
      </w:r>
      <w:r w:rsidR="002B57EF">
        <w:t xml:space="preserve">, вызванного нажатием на или воспользоваться </w:t>
      </w:r>
      <w:r w:rsidR="002B57EF">
        <w:rPr>
          <w:lang w:val="en-US"/>
        </w:rPr>
        <w:t>DargnDrop</w:t>
      </w:r>
      <w:r>
        <w:t xml:space="preserve"> (рис</w:t>
      </w:r>
      <w:r w:rsidR="00D92C0F">
        <w:t>унок</w:t>
      </w:r>
      <w:r>
        <w:t xml:space="preserve"> 1</w:t>
      </w:r>
      <w:r w:rsidR="007E7E68">
        <w:t>1</w:t>
      </w:r>
      <w:r>
        <w:t>).</w:t>
      </w:r>
    </w:p>
    <w:p w:rsidR="002136E0" w:rsidRDefault="002136E0" w:rsidP="002136E0">
      <w:pPr>
        <w:tabs>
          <w:tab w:val="left" w:pos="1065"/>
        </w:tabs>
        <w:spacing w:line="276" w:lineRule="auto"/>
        <w:ind w:firstLine="709"/>
      </w:pPr>
    </w:p>
    <w:p w:rsidR="002359B1" w:rsidRDefault="003E576B" w:rsidP="001D153A">
      <w:pPr>
        <w:pStyle w:val="KCText"/>
        <w:jc w:val="center"/>
      </w:pPr>
      <w:r w:rsidRPr="003E576B">
        <w:drawing>
          <wp:inline distT="0" distB="0" distL="0" distR="0" wp14:anchorId="54A420B5" wp14:editId="134E8B00">
            <wp:extent cx="6137910" cy="3916045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1" w:rsidRDefault="00D92C0F" w:rsidP="002359B1">
      <w:pPr>
        <w:jc w:val="center"/>
      </w:pPr>
      <w:r>
        <w:t>Рисунок</w:t>
      </w:r>
      <w:r w:rsidR="002359B1">
        <w:t xml:space="preserve"> 1</w:t>
      </w:r>
      <w:r w:rsidR="007E7E68">
        <w:t>1</w:t>
      </w:r>
      <w:r>
        <w:t>.</w:t>
      </w:r>
      <w:r w:rsidR="002359B1" w:rsidRPr="000D305B">
        <w:t xml:space="preserve"> </w:t>
      </w:r>
      <w:r w:rsidR="002B57EF">
        <w:t>Загрузка файлов</w:t>
      </w:r>
      <w:r w:rsidR="003E576B">
        <w:t xml:space="preserve"> в приложение</w:t>
      </w:r>
    </w:p>
    <w:p w:rsidR="002359B1" w:rsidRDefault="002359B1" w:rsidP="002359B1">
      <w:pPr>
        <w:tabs>
          <w:tab w:val="left" w:pos="1065"/>
        </w:tabs>
        <w:ind w:firstLine="709"/>
        <w:jc w:val="center"/>
      </w:pPr>
    </w:p>
    <w:p w:rsidR="00031E07" w:rsidRDefault="002359B1" w:rsidP="002136E0">
      <w:pPr>
        <w:tabs>
          <w:tab w:val="left" w:pos="993"/>
        </w:tabs>
        <w:spacing w:line="276" w:lineRule="auto"/>
        <w:ind w:firstLine="709"/>
      </w:pPr>
      <w:r>
        <w:t xml:space="preserve">Для </w:t>
      </w:r>
      <w:r w:rsidR="003E576B">
        <w:t xml:space="preserve">загрузки файла на сервер необходим нажать кнопку </w:t>
      </w:r>
      <w:r w:rsidR="003E576B" w:rsidRPr="003E576B">
        <w:drawing>
          <wp:inline distT="0" distB="0" distL="0" distR="0" wp14:anchorId="37A1FBD6" wp14:editId="4028A5F6">
            <wp:extent cx="589063" cy="272256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566" cy="3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76B" w:rsidRPr="003E576B">
        <w:t xml:space="preserve"> </w:t>
      </w:r>
      <w:r w:rsidR="00D92C0F">
        <w:t>(</w:t>
      </w:r>
      <w:r>
        <w:t>рис</w:t>
      </w:r>
      <w:r w:rsidR="00DD7E03">
        <w:t>унок</w:t>
      </w:r>
      <w:r>
        <w:t xml:space="preserve"> 1</w:t>
      </w:r>
      <w:r w:rsidR="007E7E68">
        <w:t>2</w:t>
      </w:r>
      <w:r w:rsidR="00DD7E03">
        <w:t>)</w:t>
      </w:r>
      <w:r>
        <w:t>.</w:t>
      </w:r>
    </w:p>
    <w:p w:rsidR="00DD7E03" w:rsidRDefault="00DD7E03" w:rsidP="002359B1">
      <w:pPr>
        <w:tabs>
          <w:tab w:val="left" w:pos="993"/>
        </w:tabs>
        <w:ind w:firstLine="709"/>
      </w:pPr>
    </w:p>
    <w:p w:rsidR="00DD7E03" w:rsidRDefault="003E576B" w:rsidP="001D153A">
      <w:pPr>
        <w:pStyle w:val="KCText"/>
        <w:jc w:val="center"/>
      </w:pPr>
      <w:r w:rsidRPr="003E576B">
        <w:lastRenderedPageBreak/>
        <w:drawing>
          <wp:inline distT="0" distB="0" distL="0" distR="0" wp14:anchorId="2AC77EF5" wp14:editId="68EA8BCA">
            <wp:extent cx="6137910" cy="2181860"/>
            <wp:effectExtent l="0" t="0" r="0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03" w:rsidRDefault="00DD7E03" w:rsidP="00DD7E03">
      <w:pPr>
        <w:jc w:val="center"/>
      </w:pPr>
      <w:r>
        <w:t>Рисунок 1</w:t>
      </w:r>
      <w:r w:rsidR="007E7E68">
        <w:t>2</w:t>
      </w:r>
      <w:r w:rsidR="00D92C0F">
        <w:t>.</w:t>
      </w:r>
      <w:r w:rsidRPr="000D305B">
        <w:t xml:space="preserve"> </w:t>
      </w:r>
      <w:r w:rsidR="003E576B">
        <w:t>Отправка файлов на сервер</w:t>
      </w:r>
    </w:p>
    <w:p w:rsidR="00DD7E03" w:rsidRDefault="00DD7E03" w:rsidP="00DD7E03">
      <w:pPr>
        <w:tabs>
          <w:tab w:val="left" w:pos="993"/>
        </w:tabs>
        <w:ind w:firstLine="709"/>
        <w:jc w:val="center"/>
      </w:pPr>
    </w:p>
    <w:p w:rsidR="002359B1" w:rsidRDefault="003E576B" w:rsidP="002136E0">
      <w:pPr>
        <w:tabs>
          <w:tab w:val="left" w:pos="993"/>
        </w:tabs>
        <w:spacing w:line="276" w:lineRule="auto"/>
        <w:ind w:firstLine="709"/>
      </w:pPr>
      <w:r>
        <w:t xml:space="preserve">Для предобработки необходим нажать кнопку </w:t>
      </w:r>
      <w:r w:rsidRPr="003E576B">
        <w:drawing>
          <wp:inline distT="0" distB="0" distL="0" distR="0" wp14:anchorId="7DDD33E4" wp14:editId="1205573E">
            <wp:extent cx="748309" cy="244982"/>
            <wp:effectExtent l="0" t="0" r="0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3876" cy="2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F66">
        <w:t xml:space="preserve"> </w:t>
      </w:r>
      <w:r w:rsidR="00DD7E03">
        <w:t>(</w:t>
      </w:r>
      <w:r w:rsidR="00D92C0F">
        <w:t>рисунок</w:t>
      </w:r>
      <w:r w:rsidR="00DD7E03">
        <w:t xml:space="preserve"> 1</w:t>
      </w:r>
      <w:r w:rsidR="007E7E68">
        <w:t>3</w:t>
      </w:r>
      <w:r w:rsidR="00DD7E03">
        <w:t xml:space="preserve">). </w:t>
      </w:r>
    </w:p>
    <w:p w:rsidR="002136E0" w:rsidRDefault="002136E0" w:rsidP="002136E0">
      <w:pPr>
        <w:tabs>
          <w:tab w:val="left" w:pos="993"/>
        </w:tabs>
        <w:spacing w:line="276" w:lineRule="auto"/>
        <w:ind w:firstLine="709"/>
      </w:pPr>
    </w:p>
    <w:p w:rsidR="00DD7E03" w:rsidRDefault="003E576B" w:rsidP="001D153A">
      <w:pPr>
        <w:pStyle w:val="KCText"/>
        <w:jc w:val="center"/>
      </w:pPr>
      <w:r w:rsidRPr="003E576B">
        <w:drawing>
          <wp:inline distT="0" distB="0" distL="0" distR="0" wp14:anchorId="3F515998" wp14:editId="2C2EC151">
            <wp:extent cx="6137910" cy="311023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03" w:rsidRDefault="00DD7E03" w:rsidP="00DD7E03">
      <w:pPr>
        <w:jc w:val="center"/>
      </w:pPr>
      <w:r>
        <w:t>Рис</w:t>
      </w:r>
      <w:r w:rsidR="00D92C0F">
        <w:t>унок</w:t>
      </w:r>
      <w:r>
        <w:t xml:space="preserve"> 1</w:t>
      </w:r>
      <w:r w:rsidR="007E7E68">
        <w:t>3</w:t>
      </w:r>
      <w:r w:rsidR="00D92C0F">
        <w:t>.</w:t>
      </w:r>
      <w:r w:rsidRPr="000D305B">
        <w:t xml:space="preserve"> </w:t>
      </w:r>
      <w:r w:rsidR="003E576B">
        <w:t>Обработка данных</w:t>
      </w:r>
    </w:p>
    <w:p w:rsidR="00D92C0F" w:rsidRDefault="00D92C0F" w:rsidP="00DD7E03">
      <w:pPr>
        <w:jc w:val="center"/>
      </w:pPr>
    </w:p>
    <w:p w:rsidR="002136E0" w:rsidRDefault="003E576B" w:rsidP="002136E0">
      <w:pPr>
        <w:tabs>
          <w:tab w:val="left" w:pos="993"/>
        </w:tabs>
        <w:spacing w:line="276" w:lineRule="auto"/>
        <w:ind w:firstLine="709"/>
      </w:pPr>
      <w:r>
        <w:t xml:space="preserve">Для выбора датасета для дальнейшей работы нужно выбрать из выпадающего списка </w:t>
      </w:r>
      <w:r w:rsidRPr="003E576B">
        <w:drawing>
          <wp:inline distT="0" distB="0" distL="0" distR="0" wp14:anchorId="22782CA5" wp14:editId="2504652A">
            <wp:extent cx="1987367" cy="44300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9740" cy="4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один из предложенных обработанных датасетов (рисунок 14) и подтвердить свой выбор нажав на кнопку </w:t>
      </w:r>
      <w:r w:rsidRPr="003E576B">
        <w:drawing>
          <wp:inline distT="0" distB="0" distL="0" distR="0" wp14:anchorId="1E6C5558" wp14:editId="13E49CA4">
            <wp:extent cx="1125822" cy="22868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256" cy="2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(рисунок 15).</w:t>
      </w:r>
    </w:p>
    <w:p w:rsidR="00DD7E03" w:rsidRDefault="003E576B" w:rsidP="001D153A">
      <w:pPr>
        <w:pStyle w:val="KCText"/>
      </w:pPr>
      <w:r w:rsidRPr="003E576B">
        <w:lastRenderedPageBreak/>
        <w:drawing>
          <wp:inline distT="0" distB="0" distL="0" distR="0" wp14:anchorId="1AA91276" wp14:editId="4776C853">
            <wp:extent cx="6137910" cy="210693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03" w:rsidRDefault="00D92C0F" w:rsidP="001D153A">
      <w:pPr>
        <w:pStyle w:val="KCText"/>
        <w:jc w:val="center"/>
      </w:pPr>
      <w:r>
        <w:t>Рисунок</w:t>
      </w:r>
      <w:r w:rsidR="00DD7E03">
        <w:t xml:space="preserve"> 1</w:t>
      </w:r>
      <w:r w:rsidR="007E7E68">
        <w:t>4</w:t>
      </w:r>
      <w:r>
        <w:t>.</w:t>
      </w:r>
      <w:r w:rsidR="00DD7E03">
        <w:t xml:space="preserve"> </w:t>
      </w:r>
      <w:r w:rsidR="003E576B">
        <w:t>Выбор из доступных датасетов</w:t>
      </w:r>
    </w:p>
    <w:p w:rsidR="00D92C0F" w:rsidRDefault="00D92C0F" w:rsidP="00DD7E03">
      <w:pPr>
        <w:tabs>
          <w:tab w:val="left" w:pos="1260"/>
        </w:tabs>
      </w:pPr>
    </w:p>
    <w:p w:rsidR="00D92C0F" w:rsidRDefault="003E576B" w:rsidP="001D153A">
      <w:pPr>
        <w:pStyle w:val="KCText"/>
        <w:jc w:val="center"/>
      </w:pPr>
      <w:r w:rsidRPr="003E576B">
        <w:drawing>
          <wp:inline distT="0" distB="0" distL="0" distR="0" wp14:anchorId="42B067AB" wp14:editId="21DFBA8C">
            <wp:extent cx="6137910" cy="263652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F" w:rsidRDefault="00D92C0F" w:rsidP="001D153A">
      <w:pPr>
        <w:pStyle w:val="KCText"/>
        <w:jc w:val="center"/>
      </w:pPr>
      <w:r>
        <w:t>Рисунок 1</w:t>
      </w:r>
      <w:r w:rsidR="007E7E68">
        <w:t>5</w:t>
      </w:r>
      <w:r>
        <w:t xml:space="preserve">. </w:t>
      </w:r>
      <w:r w:rsidR="003E576B">
        <w:t>Подтверждение выбранного датасета</w:t>
      </w:r>
    </w:p>
    <w:p w:rsidR="001D153A" w:rsidRDefault="001D153A" w:rsidP="001D153A">
      <w:pPr>
        <w:pStyle w:val="KCText"/>
      </w:pPr>
    </w:p>
    <w:p w:rsidR="003E576B" w:rsidRDefault="003E576B" w:rsidP="003E576B">
      <w:pPr>
        <w:tabs>
          <w:tab w:val="left" w:pos="993"/>
        </w:tabs>
        <w:spacing w:line="276" w:lineRule="auto"/>
        <w:ind w:firstLine="709"/>
      </w:pPr>
      <w:r>
        <w:t xml:space="preserve">Для </w:t>
      </w:r>
      <w:r>
        <w:t>выбора</w:t>
      </w:r>
      <w:r w:rsidR="00442DF3">
        <w:t xml:space="preserve"> моде</w:t>
      </w:r>
      <w:r>
        <w:t>ли</w:t>
      </w:r>
      <w:r>
        <w:t xml:space="preserve"> </w:t>
      </w:r>
      <w:r w:rsidR="00442DF3">
        <w:t xml:space="preserve">для </w:t>
      </w:r>
      <w:r>
        <w:t xml:space="preserve">дальнейшей работы нужно выбрать из выпадающего списка </w:t>
      </w:r>
      <w:r w:rsidR="00442DF3" w:rsidRPr="00442DF3">
        <w:drawing>
          <wp:inline distT="0" distB="0" distL="0" distR="0" wp14:anchorId="5AC82822" wp14:editId="0998F722">
            <wp:extent cx="1119544" cy="322293"/>
            <wp:effectExtent l="0" t="0" r="4445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4868" cy="3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42DF3">
        <w:t>одну</w:t>
      </w:r>
      <w:r>
        <w:t xml:space="preserve"> из предложенных </w:t>
      </w:r>
      <w:r w:rsidR="00442DF3">
        <w:t xml:space="preserve">моделей </w:t>
      </w:r>
      <w:r>
        <w:t xml:space="preserve">(рисунок </w:t>
      </w:r>
      <w:r w:rsidR="00442DF3">
        <w:t>16</w:t>
      </w:r>
      <w:r>
        <w:t xml:space="preserve">) и подтвердить свой выбор нажав на кнопку </w:t>
      </w:r>
      <w:r w:rsidR="00442DF3" w:rsidRPr="00442DF3">
        <w:drawing>
          <wp:inline distT="0" distB="0" distL="0" distR="0" wp14:anchorId="3A39A16E" wp14:editId="2E8B76CE">
            <wp:extent cx="1051805" cy="21912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7998" cy="2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(ри</w:t>
      </w:r>
      <w:r w:rsidR="00442DF3">
        <w:t>сунок 17</w:t>
      </w:r>
      <w:r>
        <w:t>).</w:t>
      </w:r>
    </w:p>
    <w:p w:rsidR="002136E0" w:rsidRDefault="002136E0" w:rsidP="002136E0">
      <w:pPr>
        <w:tabs>
          <w:tab w:val="left" w:pos="993"/>
        </w:tabs>
        <w:spacing w:line="276" w:lineRule="auto"/>
        <w:ind w:firstLine="709"/>
      </w:pPr>
    </w:p>
    <w:p w:rsidR="00D92C0F" w:rsidRDefault="00442DF3" w:rsidP="001D153A">
      <w:pPr>
        <w:pStyle w:val="KCText"/>
      </w:pPr>
      <w:r w:rsidRPr="00442DF3">
        <w:drawing>
          <wp:inline distT="0" distB="0" distL="0" distR="0" wp14:anchorId="3D3F9DDE" wp14:editId="7113B9F7">
            <wp:extent cx="6137910" cy="99314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F" w:rsidRDefault="00D92C0F" w:rsidP="00D92C0F">
      <w:pPr>
        <w:tabs>
          <w:tab w:val="left" w:pos="993"/>
        </w:tabs>
        <w:ind w:firstLine="709"/>
        <w:jc w:val="center"/>
      </w:pPr>
      <w:r>
        <w:t>Рис</w:t>
      </w:r>
      <w:r w:rsidR="00745D3C">
        <w:t>унок</w:t>
      </w:r>
      <w:r>
        <w:t xml:space="preserve"> 1</w:t>
      </w:r>
      <w:r w:rsidR="007E7E68">
        <w:t>6</w:t>
      </w:r>
      <w:r>
        <w:t xml:space="preserve">. </w:t>
      </w:r>
      <w:r w:rsidR="00442DF3">
        <w:t>Выбор из предложенных моделей</w:t>
      </w:r>
    </w:p>
    <w:p w:rsidR="001D153A" w:rsidRDefault="001D153A" w:rsidP="00D92C0F">
      <w:pPr>
        <w:tabs>
          <w:tab w:val="left" w:pos="993"/>
        </w:tabs>
        <w:ind w:firstLine="709"/>
        <w:jc w:val="center"/>
      </w:pPr>
    </w:p>
    <w:p w:rsidR="002136E0" w:rsidRDefault="002136E0" w:rsidP="002136E0">
      <w:pPr>
        <w:tabs>
          <w:tab w:val="left" w:pos="993"/>
        </w:tabs>
        <w:spacing w:line="276" w:lineRule="auto"/>
        <w:ind w:firstLine="709"/>
      </w:pPr>
    </w:p>
    <w:p w:rsidR="00D92C0F" w:rsidRDefault="00EC5F46" w:rsidP="001D153A">
      <w:pPr>
        <w:pStyle w:val="KCText"/>
        <w:jc w:val="center"/>
      </w:pPr>
      <w:r w:rsidRPr="00EC5F46">
        <w:lastRenderedPageBreak/>
        <w:drawing>
          <wp:inline distT="0" distB="0" distL="0" distR="0" wp14:anchorId="77356D63" wp14:editId="6455304C">
            <wp:extent cx="6137910" cy="362140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3C" w:rsidRDefault="00D92C0F" w:rsidP="00D92C0F">
      <w:pPr>
        <w:jc w:val="center"/>
      </w:pPr>
      <w:r>
        <w:t>Рис</w:t>
      </w:r>
      <w:r w:rsidR="00745D3C">
        <w:t>унок</w:t>
      </w:r>
      <w:r>
        <w:t xml:space="preserve"> 1</w:t>
      </w:r>
      <w:r w:rsidR="007E7E68">
        <w:t>7</w:t>
      </w:r>
      <w:r>
        <w:t xml:space="preserve">. </w:t>
      </w:r>
      <w:r w:rsidR="00442DF3">
        <w:t xml:space="preserve">Подтверждение </w:t>
      </w:r>
      <w:r w:rsidR="00442DF3">
        <w:t>выбранной</w:t>
      </w:r>
      <w:r w:rsidR="00442DF3">
        <w:t xml:space="preserve"> </w:t>
      </w:r>
      <w:r w:rsidR="00442DF3">
        <w:t>модели</w:t>
      </w:r>
    </w:p>
    <w:p w:rsidR="00745D3C" w:rsidRPr="00EC5F46" w:rsidRDefault="00EC5F46" w:rsidP="002136E0">
      <w:pPr>
        <w:spacing w:line="276" w:lineRule="auto"/>
        <w:ind w:firstLine="709"/>
      </w:pPr>
      <w:r>
        <w:t xml:space="preserve">Для выполнения предсказания классов необходимо нажать на кнопку </w:t>
      </w:r>
      <w:r w:rsidRPr="00EC5F46">
        <w:drawing>
          <wp:inline distT="0" distB="0" distL="0" distR="0" wp14:anchorId="75D93C98" wp14:editId="7C8F7D7A">
            <wp:extent cx="876017" cy="307975"/>
            <wp:effectExtent l="0" t="0" r="63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3680" cy="3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(рисунок 18).</w:t>
      </w:r>
    </w:p>
    <w:p w:rsidR="002136E0" w:rsidRDefault="002136E0" w:rsidP="002136E0">
      <w:pPr>
        <w:spacing w:line="276" w:lineRule="auto"/>
        <w:ind w:firstLine="709"/>
      </w:pPr>
    </w:p>
    <w:p w:rsidR="00B85A49" w:rsidRDefault="00EC5F46" w:rsidP="00B85A49">
      <w:pPr>
        <w:pStyle w:val="KCText"/>
        <w:jc w:val="center"/>
      </w:pPr>
      <w:r w:rsidRPr="00EC5F46">
        <w:drawing>
          <wp:inline distT="0" distB="0" distL="0" distR="0" wp14:anchorId="77557F51" wp14:editId="5B82E8C8">
            <wp:extent cx="6137910" cy="4053205"/>
            <wp:effectExtent l="0" t="0" r="0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A49" w:rsidRPr="00B85A49">
        <w:t xml:space="preserve"> </w:t>
      </w:r>
    </w:p>
    <w:p w:rsidR="00B85A49" w:rsidRDefault="00B85A49" w:rsidP="00B85A49">
      <w:pPr>
        <w:jc w:val="center"/>
      </w:pPr>
      <w:r>
        <w:t>Рисунок 1</w:t>
      </w:r>
      <w:r w:rsidR="007E7E68">
        <w:t>8</w:t>
      </w:r>
      <w:r>
        <w:t xml:space="preserve">. </w:t>
      </w:r>
      <w:r w:rsidR="00EC5F46">
        <w:t>Предсказание классов</w:t>
      </w:r>
    </w:p>
    <w:p w:rsidR="00AE74B7" w:rsidRDefault="00AE74B7" w:rsidP="00B85A49">
      <w:pPr>
        <w:jc w:val="center"/>
      </w:pPr>
    </w:p>
    <w:p w:rsidR="00B85A49" w:rsidRDefault="00EC5F46" w:rsidP="002136E0">
      <w:pPr>
        <w:spacing w:line="276" w:lineRule="auto"/>
        <w:ind w:firstLine="709"/>
      </w:pPr>
      <w:r>
        <w:lastRenderedPageBreak/>
        <w:t>Документацию можно посмотреть выбрав в мен</w:t>
      </w:r>
      <w:r w:rsidR="008F4C34">
        <w:t>ю</w:t>
      </w:r>
      <w:r>
        <w:t xml:space="preserve"> одноименную ссылку</w:t>
      </w:r>
      <w:r w:rsidR="00F65F66">
        <w:t xml:space="preserve"> </w:t>
      </w:r>
      <w:r w:rsidR="008F4C34">
        <w:t xml:space="preserve"> </w:t>
      </w:r>
      <w:r w:rsidR="008F4C34" w:rsidRPr="008F4C34">
        <w:drawing>
          <wp:inline distT="0" distB="0" distL="0" distR="0" wp14:anchorId="071007BA" wp14:editId="1741F0D6">
            <wp:extent cx="1987656" cy="25346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6652" cy="2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34" w:rsidRPr="008F4C34">
        <w:t xml:space="preserve"> </w:t>
      </w:r>
      <w:r w:rsidR="00AE74B7">
        <w:t xml:space="preserve">(рисунок </w:t>
      </w:r>
      <w:r w:rsidR="007E7E68">
        <w:t>19</w:t>
      </w:r>
      <w:r w:rsidR="00AE74B7">
        <w:t>).</w:t>
      </w:r>
    </w:p>
    <w:p w:rsidR="002136E0" w:rsidRDefault="002136E0" w:rsidP="002136E0">
      <w:pPr>
        <w:spacing w:line="276" w:lineRule="auto"/>
        <w:ind w:firstLine="709"/>
      </w:pPr>
    </w:p>
    <w:p w:rsidR="00AE74B7" w:rsidRDefault="008F4C34" w:rsidP="00AE74B7">
      <w:pPr>
        <w:pStyle w:val="KCText"/>
        <w:jc w:val="center"/>
      </w:pPr>
      <w:r w:rsidRPr="008F4C34">
        <w:drawing>
          <wp:inline distT="0" distB="0" distL="0" distR="0" wp14:anchorId="11F16615" wp14:editId="6D62FCEA">
            <wp:extent cx="6137910" cy="388937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C34">
        <w:t xml:space="preserve"> </w:t>
      </w:r>
      <w:r w:rsidR="00AE74B7" w:rsidRPr="00AE74B7">
        <w:t xml:space="preserve"> </w:t>
      </w:r>
    </w:p>
    <w:p w:rsidR="00AE74B7" w:rsidRDefault="00AE74B7" w:rsidP="00AE74B7">
      <w:pPr>
        <w:jc w:val="center"/>
      </w:pPr>
      <w:r>
        <w:t xml:space="preserve">Рисунок </w:t>
      </w:r>
      <w:r w:rsidR="007E7E68">
        <w:t>19</w:t>
      </w:r>
      <w:r w:rsidR="00E525C5">
        <w:t xml:space="preserve"> Отображение Инструкции</w:t>
      </w:r>
    </w:p>
    <w:p w:rsidR="00AE74B7" w:rsidRDefault="00AE74B7" w:rsidP="00B85A49">
      <w:pPr>
        <w:jc w:val="center"/>
      </w:pPr>
    </w:p>
    <w:p w:rsidR="006E286C" w:rsidRDefault="00DB34F8" w:rsidP="002136E0">
      <w:pPr>
        <w:spacing w:line="276" w:lineRule="auto"/>
        <w:ind w:firstLine="709"/>
      </w:pPr>
      <w:r>
        <w:t xml:space="preserve">Для вывода графиков нужно выбрать тип </w:t>
      </w:r>
      <w:r w:rsidR="006E286C">
        <w:t>(рисунок 2</w:t>
      </w:r>
      <w:r w:rsidR="007E7E68">
        <w:t>0</w:t>
      </w:r>
      <w:r w:rsidR="006E286C">
        <w:t>)</w:t>
      </w:r>
      <w:r>
        <w:t xml:space="preserve"> и нажать кнопку</w:t>
      </w:r>
      <w:r w:rsidR="005B6662">
        <w:t xml:space="preserve"> </w:t>
      </w:r>
      <w:r w:rsidR="005B6662" w:rsidRPr="005B6662">
        <w:drawing>
          <wp:inline distT="0" distB="0" distL="0" distR="0" wp14:anchorId="3FFAC6F2" wp14:editId="30ED71BF">
            <wp:extent cx="1343356" cy="321910"/>
            <wp:effectExtent l="0" t="0" r="0" b="254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653" cy="3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86C">
        <w:t>.</w:t>
      </w:r>
    </w:p>
    <w:p w:rsidR="002136E0" w:rsidRDefault="002136E0" w:rsidP="002136E0">
      <w:pPr>
        <w:spacing w:line="276" w:lineRule="auto"/>
        <w:ind w:firstLine="709"/>
      </w:pPr>
    </w:p>
    <w:p w:rsidR="006E286C" w:rsidRDefault="00DB34F8" w:rsidP="006E286C">
      <w:pPr>
        <w:pStyle w:val="KCText"/>
        <w:jc w:val="center"/>
      </w:pPr>
      <w:r w:rsidRPr="00DB34F8">
        <w:drawing>
          <wp:inline distT="0" distB="0" distL="0" distR="0" wp14:anchorId="7A4600A6" wp14:editId="5CFEBAC1">
            <wp:extent cx="6137910" cy="139446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86C" w:rsidRPr="006E286C">
        <w:t xml:space="preserve"> </w:t>
      </w:r>
    </w:p>
    <w:p w:rsidR="006E286C" w:rsidRDefault="006E286C" w:rsidP="006E286C">
      <w:pPr>
        <w:jc w:val="center"/>
      </w:pPr>
      <w:r>
        <w:t>Рисунок 2</w:t>
      </w:r>
      <w:r w:rsidR="007E7E68">
        <w:t>0</w:t>
      </w:r>
      <w:r>
        <w:t xml:space="preserve">. </w:t>
      </w:r>
      <w:r w:rsidR="00DB34F8">
        <w:t>Выбор вида графика</w:t>
      </w:r>
    </w:p>
    <w:p w:rsidR="006E286C" w:rsidRDefault="006E286C" w:rsidP="006E286C">
      <w:pPr>
        <w:jc w:val="center"/>
      </w:pPr>
    </w:p>
    <w:p w:rsidR="00227CCC" w:rsidRDefault="00DB34F8" w:rsidP="00227CCC">
      <w:pPr>
        <w:pStyle w:val="KCText"/>
        <w:jc w:val="center"/>
      </w:pPr>
      <w:r w:rsidRPr="00DB34F8">
        <w:lastRenderedPageBreak/>
        <w:drawing>
          <wp:inline distT="0" distB="0" distL="0" distR="0" wp14:anchorId="7A12E60E" wp14:editId="552BF916">
            <wp:extent cx="6137910" cy="3879850"/>
            <wp:effectExtent l="0" t="0" r="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CCC" w:rsidRPr="00227CCC">
        <w:t xml:space="preserve"> </w:t>
      </w:r>
    </w:p>
    <w:p w:rsidR="00227CCC" w:rsidRDefault="00227CCC" w:rsidP="00227CCC">
      <w:pPr>
        <w:jc w:val="center"/>
      </w:pPr>
      <w:r>
        <w:t>Рисунок 2</w:t>
      </w:r>
      <w:r w:rsidR="007E7E68">
        <w:t>1</w:t>
      </w:r>
      <w:r>
        <w:t xml:space="preserve">. </w:t>
      </w:r>
      <w:r w:rsidR="00DB34F8">
        <w:t>Отображение графика</w:t>
      </w:r>
    </w:p>
    <w:p w:rsidR="00F80228" w:rsidRPr="00F80228" w:rsidRDefault="00F80228" w:rsidP="00227CCC">
      <w:pPr>
        <w:jc w:val="center"/>
      </w:pPr>
    </w:p>
    <w:p w:rsidR="007E39E8" w:rsidRPr="00F80228" w:rsidRDefault="007E39E8" w:rsidP="007E39E8">
      <w:pPr>
        <w:ind w:firstLine="709"/>
        <w:jc w:val="center"/>
      </w:pPr>
    </w:p>
    <w:p w:rsidR="00E75C4B" w:rsidRPr="00FB5CE2" w:rsidRDefault="00E75C4B" w:rsidP="00E75C4B">
      <w:pPr>
        <w:pStyle w:val="1"/>
        <w:numPr>
          <w:ilvl w:val="0"/>
          <w:numId w:val="0"/>
        </w:numPr>
      </w:pPr>
      <w:bookmarkStart w:id="17" w:name="_Toc450659542"/>
      <w:bookmarkStart w:id="18" w:name="_Toc528246780"/>
      <w:bookmarkStart w:id="19" w:name="_Toc183694998"/>
      <w:r>
        <w:lastRenderedPageBreak/>
        <w:t xml:space="preserve">Перечень </w:t>
      </w:r>
      <w:r w:rsidRPr="00852C16">
        <w:t>ТЕРМИН</w:t>
      </w:r>
      <w:r>
        <w:t>ов</w:t>
      </w:r>
      <w:bookmarkEnd w:id="17"/>
      <w:bookmarkEnd w:id="18"/>
      <w:bookmarkEnd w:id="19"/>
    </w:p>
    <w:tbl>
      <w:tblPr>
        <w:tblW w:w="4534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30"/>
        <w:gridCol w:w="6031"/>
      </w:tblGrid>
      <w:tr w:rsidR="00E75C4B" w:rsidRPr="00FB5CE2" w:rsidTr="00BC56BA">
        <w:trPr>
          <w:jc w:val="center"/>
        </w:trPr>
        <w:tc>
          <w:tcPr>
            <w:tcW w:w="1635" w:type="pct"/>
            <w:tcBorders>
              <w:bottom w:val="single" w:sz="12" w:space="0" w:color="000000"/>
            </w:tcBorders>
            <w:shd w:val="clear" w:color="auto" w:fill="auto"/>
          </w:tcPr>
          <w:p w:rsidR="00E75C4B" w:rsidRPr="00534C9B" w:rsidRDefault="00E75C4B" w:rsidP="00963B8A">
            <w:pPr>
              <w:jc w:val="center"/>
              <w:rPr>
                <w:b/>
              </w:rPr>
            </w:pPr>
            <w:r w:rsidRPr="00534C9B">
              <w:rPr>
                <w:b/>
              </w:rPr>
              <w:t>Термин</w:t>
            </w:r>
          </w:p>
        </w:tc>
        <w:tc>
          <w:tcPr>
            <w:tcW w:w="3365" w:type="pct"/>
            <w:tcBorders>
              <w:bottom w:val="single" w:sz="12" w:space="0" w:color="000000"/>
            </w:tcBorders>
            <w:shd w:val="clear" w:color="auto" w:fill="auto"/>
          </w:tcPr>
          <w:p w:rsidR="00E75C4B" w:rsidRPr="00534C9B" w:rsidRDefault="00E75C4B" w:rsidP="00BC56BA">
            <w:pPr>
              <w:jc w:val="center"/>
              <w:rPr>
                <w:b/>
              </w:rPr>
            </w:pPr>
            <w:r w:rsidRPr="00534C9B">
              <w:rPr>
                <w:b/>
              </w:rPr>
              <w:t>Определение</w:t>
            </w:r>
          </w:p>
        </w:tc>
      </w:tr>
      <w:tr w:rsidR="005C7361" w:rsidRPr="00FB5CE2" w:rsidTr="00BC56BA">
        <w:trPr>
          <w:jc w:val="center"/>
        </w:trPr>
        <w:tc>
          <w:tcPr>
            <w:tcW w:w="1635" w:type="pct"/>
            <w:shd w:val="clear" w:color="auto" w:fill="auto"/>
          </w:tcPr>
          <w:p w:rsidR="005C7361" w:rsidRPr="00534C9B" w:rsidRDefault="005C7361" w:rsidP="00F51F5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</w:tabs>
              <w:jc w:val="left"/>
              <w:rPr>
                <w:b/>
                <w:kern w:val="28"/>
              </w:rPr>
            </w:pPr>
            <w:r>
              <w:rPr>
                <w:b/>
                <w:kern w:val="28"/>
              </w:rPr>
              <w:t>ЭДО</w:t>
            </w:r>
            <w:r w:rsidRPr="00534C9B">
              <w:rPr>
                <w:b/>
                <w:kern w:val="28"/>
              </w:rPr>
              <w:t>, Система</w:t>
            </w:r>
          </w:p>
        </w:tc>
        <w:tc>
          <w:tcPr>
            <w:tcW w:w="3365" w:type="pct"/>
            <w:shd w:val="clear" w:color="auto" w:fill="auto"/>
          </w:tcPr>
          <w:p w:rsidR="005C7361" w:rsidRPr="00534C9B" w:rsidRDefault="005C7361" w:rsidP="00F51F5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</w:tabs>
              <w:jc w:val="left"/>
              <w:rPr>
                <w:kern w:val="28"/>
              </w:rPr>
            </w:pPr>
            <w:r>
              <w:rPr>
                <w:kern w:val="28"/>
              </w:rPr>
              <w:t>Электронный документооборот</w:t>
            </w:r>
          </w:p>
        </w:tc>
      </w:tr>
      <w:tr w:rsidR="005C7361" w:rsidRPr="00FB5CE2" w:rsidTr="00BC56BA">
        <w:trPr>
          <w:jc w:val="center"/>
        </w:trPr>
        <w:tc>
          <w:tcPr>
            <w:tcW w:w="1635" w:type="pct"/>
            <w:shd w:val="clear" w:color="auto" w:fill="auto"/>
          </w:tcPr>
          <w:p w:rsidR="005C7361" w:rsidRDefault="005C7361" w:rsidP="007171E5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</w:tabs>
              <w:spacing w:line="360" w:lineRule="auto"/>
              <w:jc w:val="left"/>
              <w:rPr>
                <w:b/>
                <w:kern w:val="28"/>
              </w:rPr>
            </w:pPr>
            <w:r>
              <w:rPr>
                <w:b/>
                <w:kern w:val="28"/>
              </w:rPr>
              <w:t>АРМ</w:t>
            </w:r>
          </w:p>
        </w:tc>
        <w:tc>
          <w:tcPr>
            <w:tcW w:w="3365" w:type="pct"/>
            <w:shd w:val="clear" w:color="auto" w:fill="auto"/>
          </w:tcPr>
          <w:p w:rsidR="005C7361" w:rsidRDefault="005C7361" w:rsidP="007171E5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</w:tabs>
              <w:spacing w:line="360" w:lineRule="auto"/>
              <w:jc w:val="left"/>
              <w:rPr>
                <w:kern w:val="28"/>
              </w:rPr>
            </w:pPr>
            <w:r>
              <w:rPr>
                <w:kern w:val="28"/>
              </w:rPr>
              <w:t>Автоматизированное рабочее место</w:t>
            </w:r>
          </w:p>
        </w:tc>
      </w:tr>
      <w:tr w:rsidR="005C7361" w:rsidRPr="00FB5CE2" w:rsidTr="00BB1319">
        <w:trPr>
          <w:trHeight w:val="105"/>
          <w:jc w:val="center"/>
        </w:trPr>
        <w:tc>
          <w:tcPr>
            <w:tcW w:w="1635" w:type="pct"/>
            <w:tcBorders>
              <w:bottom w:val="single" w:sz="4" w:space="0" w:color="auto"/>
            </w:tcBorders>
            <w:shd w:val="clear" w:color="auto" w:fill="auto"/>
          </w:tcPr>
          <w:p w:rsidR="005C7361" w:rsidRPr="00534C9B" w:rsidRDefault="005C7361" w:rsidP="00BC56B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</w:tabs>
              <w:jc w:val="left"/>
              <w:rPr>
                <w:b/>
                <w:kern w:val="28"/>
              </w:rPr>
            </w:pPr>
            <w:r>
              <w:rPr>
                <w:b/>
                <w:kern w:val="28"/>
              </w:rPr>
              <w:t>ИС</w:t>
            </w:r>
          </w:p>
        </w:tc>
        <w:tc>
          <w:tcPr>
            <w:tcW w:w="3365" w:type="pct"/>
            <w:tcBorders>
              <w:bottom w:val="single" w:sz="4" w:space="0" w:color="auto"/>
            </w:tcBorders>
            <w:shd w:val="clear" w:color="auto" w:fill="auto"/>
          </w:tcPr>
          <w:p w:rsidR="005C7361" w:rsidRPr="00534C9B" w:rsidRDefault="005C7361" w:rsidP="00BC56B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</w:tabs>
              <w:jc w:val="left"/>
              <w:rPr>
                <w:kern w:val="28"/>
              </w:rPr>
            </w:pPr>
            <w:r>
              <w:rPr>
                <w:kern w:val="28"/>
              </w:rPr>
              <w:t>Информационная система</w:t>
            </w:r>
          </w:p>
        </w:tc>
      </w:tr>
    </w:tbl>
    <w:p w:rsidR="00FC383F" w:rsidRPr="00FC383F" w:rsidRDefault="00FC383F" w:rsidP="00517925">
      <w:pPr>
        <w:pStyle w:val="afc"/>
        <w:ind w:firstLine="709"/>
        <w:jc w:val="both"/>
      </w:pPr>
    </w:p>
    <w:sectPr w:rsidR="00FC383F" w:rsidRPr="00FC383F" w:rsidSect="00CE0DE8">
      <w:headerReference w:type="default" r:id="rId40"/>
      <w:footerReference w:type="default" r:id="rId41"/>
      <w:headerReference w:type="first" r:id="rId42"/>
      <w:footerReference w:type="first" r:id="rId43"/>
      <w:footnotePr>
        <w:pos w:val="beneathText"/>
        <w:numRestart w:val="eachSect"/>
      </w:footnotePr>
      <w:pgSz w:w="11906" w:h="16838" w:code="9"/>
      <w:pgMar w:top="709" w:right="709" w:bottom="1559" w:left="153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318" w:rsidRDefault="00884318" w:rsidP="004D4FF4">
      <w:pPr>
        <w:pStyle w:val="a6"/>
      </w:pPr>
      <w:r>
        <w:separator/>
      </w:r>
    </w:p>
  </w:endnote>
  <w:endnote w:type="continuationSeparator" w:id="0">
    <w:p w:rsidR="00884318" w:rsidRDefault="00884318" w:rsidP="004D4FF4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47" w:rsidRDefault="00CA4B47">
    <w:pPr>
      <w:pStyle w:val="afb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E63B5AE" wp14:editId="523DDC94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A4B47" w:rsidRDefault="00CA4B4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63B5A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410.9pt;margin-top:820.5pt;width:51.3pt;height:12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Fw5AIAAGo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" filled="f" stroked="f">
              <v:textbox inset="0,0,0,0">
                <w:txbxContent>
                  <w:p w:rsidR="00CA4B47" w:rsidRDefault="00CA4B4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A440A16" wp14:editId="0F43AC30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A4B47" w:rsidRDefault="00CA4B47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440A16" id="Rectangle 7" o:spid="_x0000_s1027" style="position:absolute;left:0;text-align:left;margin-left:-50.5pt;margin-top:-408.55pt;width:31.1pt;height:43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A4B47" w:rsidRDefault="00CA4B47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3157C6" wp14:editId="2A011276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2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39162B" id="Rectangle 6" o:spid="_x0000_s1026" style="position:absolute;margin-left:-21.4pt;margin-top:20.5pt;width:520.55pt;height:797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OP8gIAADg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47" w:rsidRDefault="00CA4B47">
    <w:pPr>
      <w:pStyle w:val="af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47" w:rsidRDefault="00CA4B47">
    <w:pPr>
      <w:pStyle w:val="afb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B2766B" wp14:editId="4475C50E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A4B47" w:rsidRDefault="00CA4B47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2766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0" type="#_x0000_t202" style="position:absolute;left:0;text-align:left;margin-left:-16.5pt;margin-top:22pt;width:105.6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" filled="f" stroked="f">
              <v:textbox inset="0,0,0,0">
                <w:txbxContent>
                  <w:p w:rsidR="00CA4B47" w:rsidRDefault="00CA4B47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59049" wp14:editId="574D376E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A4B47" w:rsidRDefault="00CA4B4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9049" id="Text Box 17" o:spid="_x0000_s1031" type="#_x0000_t202" style="position:absolute;left:0;text-align:left;margin-left:422.9pt;margin-top:829.25pt;width:51.3pt;height: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kN5wIAAHI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" filled="f" stroked="f">
              <v:textbox inset="0,0,0,0">
                <w:txbxContent>
                  <w:p w:rsidR="00CA4B47" w:rsidRDefault="00CA4B4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545AFD" wp14:editId="6733888E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CA4B4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pStyle w:val="afc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A4B47" w:rsidRDefault="00CA4B47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pStyle w:val="afc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:rsidR="00CA4B47" w:rsidRDefault="00CA4B47">
                                <w:pPr>
                                  <w:pStyle w:val="afc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e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e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e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e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e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Т.контр.</w:t>
                                </w:r>
                              </w:p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A4B47" w:rsidRDefault="00CA4B47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A4B47" w:rsidRDefault="00CA4B47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A4B47" w:rsidRDefault="00CA4B47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545AFD" id="Rectangle 16" o:spid="_x0000_s1032" style="position:absolute;left:0;text-align:left;margin-left:46.8pt;margin-top:637.9pt;width:533.75pt;height:18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CA4B4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A4B47" w:rsidRDefault="00CA4B47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A4B47" w:rsidRDefault="00CA4B47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A4B47" w:rsidRDefault="00CA4B47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A4B47" w:rsidRDefault="00CA4B47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pStyle w:val="afc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A4B47" w:rsidRDefault="00CA4B47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A4B47" w:rsidRDefault="00CA4B47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pStyle w:val="afc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:rsidR="00CA4B47" w:rsidRDefault="00CA4B47">
                          <w:pPr>
                            <w:pStyle w:val="afc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:rsidR="00CA4B47" w:rsidRDefault="00CA4B47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CA4B4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e"/>
                            </w:rPr>
                            <w:fldChar w:fldCharType="begin"/>
                          </w:r>
                          <w:r>
                            <w:rPr>
                              <w:rStyle w:val="ae"/>
                            </w:rPr>
                            <w:instrText xml:space="preserve"> PAGE </w:instrText>
                          </w:r>
                          <w:r>
                            <w:rPr>
                              <w:rStyle w:val="ae"/>
                            </w:rPr>
                            <w:fldChar w:fldCharType="separate"/>
                          </w:r>
                          <w:r>
                            <w:rPr>
                              <w:rStyle w:val="ae"/>
                              <w:noProof/>
                            </w:rPr>
                            <w:t>2</w:t>
                          </w:r>
                          <w:r>
                            <w:rPr>
                              <w:rStyle w:val="ae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A4B4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A4B47" w:rsidRDefault="00CA4B47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A4B4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A4B47" w:rsidRDefault="00CA4B47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A4B4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A4B47" w:rsidRDefault="00CA4B47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47" w:rsidRPr="004A72CA" w:rsidRDefault="00CA4B47" w:rsidP="004A72CA">
    <w:pPr>
      <w:pStyle w:val="af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47" w:rsidRDefault="00CA4B47">
    <w:pPr>
      <w:pStyle w:val="afb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9FF901" wp14:editId="47207859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A4B4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pStyle w:val="afc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A4B47" w:rsidRDefault="00CA4B47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9FF901" id="Rectangle 28" o:spid="_x0000_s1033" style="position:absolute;left:0;text-align:left;margin-left:-30.05pt;margin-top:770.1pt;width:527.1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A4B4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pStyle w:val="afc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A4B47" w:rsidRDefault="00CA4B47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A4B4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A4B47" w:rsidRDefault="00CA4B47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B5D822" wp14:editId="3231561C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A4B47" w:rsidRDefault="00CA4B4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B5D82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4" type="#_x0000_t202" style="position:absolute;left:0;text-align:left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n76AIAAHE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" filled="f" stroked="f">
              <v:textbox inset="0,0,0,0">
                <w:txbxContent>
                  <w:p w:rsidR="00CA4B47" w:rsidRDefault="00CA4B4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C14E22" wp14:editId="77DF3FA5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A4B47" w:rsidRDefault="00CA4B47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C14E22" id="Text Box 26" o:spid="_x0000_s1035" type="#_x0000_t202" style="position:absolute;left:0;text-align:left;margin-left:-26.15pt;margin-top:21.05pt;width:105.65pt;height: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" filled="f" stroked="f">
              <v:textbox inset="0,0,0,0">
                <w:txbxContent>
                  <w:p w:rsidR="00CA4B47" w:rsidRDefault="00CA4B47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99A037" wp14:editId="02A440D1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CA4B47" w:rsidRDefault="00CA4B47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99A037" id="Rectangle 25" o:spid="_x0000_s1036" style="position:absolute;left:0;text-align:left;margin-left:-54.3pt;margin-top:-409.7pt;width:31.1pt;height:43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CA4B47" w:rsidRDefault="00CA4B47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573570" wp14:editId="16AA0DA4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76322" id="Rectangle 24" o:spid="_x0000_s1026" style="position:absolute;margin-left:-24pt;margin-top:21pt;width:520.55pt;height:79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Ox8g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C2&#10;+HOx8gIAADgGAAAOAAAAAAAAAAAAAAAAAC4CAABkcnMvZTJvRG9jLnhtbFBLAQItABQABgAIAAAA&#10;IQA8uOaX4wAAAAsBAAAPAAAAAAAAAAAAAAAAAEwFAABkcnMvZG93bnJldi54bWxQSwUGAAAAAAQA&#10;BADzAAAAXAY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318" w:rsidRDefault="00884318" w:rsidP="004D4FF4">
      <w:pPr>
        <w:pStyle w:val="a6"/>
      </w:pPr>
      <w:r>
        <w:separator/>
      </w:r>
    </w:p>
  </w:footnote>
  <w:footnote w:type="continuationSeparator" w:id="0">
    <w:p w:rsidR="00884318" w:rsidRDefault="00884318" w:rsidP="004D4FF4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360552"/>
      <w:docPartObj>
        <w:docPartGallery w:val="Page Numbers (Top of Page)"/>
        <w:docPartUnique/>
      </w:docPartObj>
    </w:sdtPr>
    <w:sdtEndPr/>
    <w:sdtContent>
      <w:p w:rsidR="00CA4B47" w:rsidRDefault="00CA4B47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CF6">
          <w:rPr>
            <w:noProof/>
          </w:rPr>
          <w:t>3</w:t>
        </w:r>
        <w:r>
          <w:fldChar w:fldCharType="end"/>
        </w:r>
      </w:p>
    </w:sdtContent>
  </w:sdt>
  <w:p w:rsidR="00CA4B47" w:rsidRPr="004A72CA" w:rsidRDefault="00CA4B47" w:rsidP="004A72CA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47" w:rsidRDefault="00CA4B47">
    <w:pPr>
      <w:pStyle w:val="af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018A5C" wp14:editId="0C25C9C3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A4B4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:rsidR="00CA4B47" w:rsidRDefault="00CA4B47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18A5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left:0;text-align:left;margin-left:-49.9pt;margin-top:19.2pt;width:30.45pt;height:33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A4B4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="00CA4B47" w:rsidRDefault="00CA4B47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B9E541" wp14:editId="169CB6EC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5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A4B4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A4B47" w:rsidRDefault="00CA4B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A4B47" w:rsidRDefault="00CA4B47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B9E541" id="Rectangle 14" o:spid="_x0000_s1029" style="position:absolute;left:0;text-align:left;margin-left:-38.7pt;margin-top:403.25pt;width:31.1pt;height:43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A4B4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A4B47" w:rsidRDefault="00CA4B47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A4B47" w:rsidRDefault="00CA4B47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223A14" wp14:editId="5D1AC989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4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97575E" id="Rectangle 13" o:spid="_x0000_s1026" style="position:absolute;margin-left:-9.4pt;margin-top:32.5pt;width:520.55pt;height:7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" filled="f" strokeweight="1.5pt">
              <w10:wrap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685405"/>
      <w:docPartObj>
        <w:docPartGallery w:val="Page Numbers (Top of Page)"/>
        <w:docPartUnique/>
      </w:docPartObj>
    </w:sdtPr>
    <w:sdtEndPr/>
    <w:sdtContent>
      <w:p w:rsidR="00CA4B47" w:rsidRDefault="00CA4B47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CF6">
          <w:rPr>
            <w:noProof/>
          </w:rPr>
          <w:t>4</w:t>
        </w:r>
        <w:r>
          <w:fldChar w:fldCharType="end"/>
        </w:r>
      </w:p>
    </w:sdtContent>
  </w:sdt>
  <w:p w:rsidR="00CA4B47" w:rsidRPr="004A72CA" w:rsidRDefault="00CA4B47" w:rsidP="004A72CA">
    <w:pPr>
      <w:pStyle w:val="af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47" w:rsidRDefault="00CA4B47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8E1"/>
    <w:multiLevelType w:val="hybridMultilevel"/>
    <w:tmpl w:val="E618DC60"/>
    <w:lvl w:ilvl="0" w:tplc="04190001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4EC5"/>
    <w:multiLevelType w:val="hybridMultilevel"/>
    <w:tmpl w:val="EA2ACB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B6D62E2"/>
    <w:multiLevelType w:val="hybridMultilevel"/>
    <w:tmpl w:val="D2C2E672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4C2F91"/>
    <w:multiLevelType w:val="hybridMultilevel"/>
    <w:tmpl w:val="CA34D562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B122FA68">
      <w:start w:val="1"/>
      <w:numFmt w:val="decimal"/>
      <w:pStyle w:val="3"/>
      <w:lvlText w:val="1.%3"/>
      <w:lvlJc w:val="left"/>
      <w:pPr>
        <w:tabs>
          <w:tab w:val="num" w:pos="1366"/>
        </w:tabs>
        <w:ind w:left="1366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 w15:restartNumberingAfterBreak="0">
    <w:nsid w:val="27772B71"/>
    <w:multiLevelType w:val="hybridMultilevel"/>
    <w:tmpl w:val="9242763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7F81B6A"/>
    <w:multiLevelType w:val="hybridMultilevel"/>
    <w:tmpl w:val="B484E058"/>
    <w:lvl w:ilvl="0" w:tplc="4F90C0D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6217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2824D1"/>
    <w:multiLevelType w:val="hybridMultilevel"/>
    <w:tmpl w:val="4150E4E6"/>
    <w:lvl w:ilvl="0" w:tplc="4F90C0D2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6217B4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9" w15:restartNumberingAfterBreak="0">
    <w:nsid w:val="2D6C31B2"/>
    <w:multiLevelType w:val="hybridMultilevel"/>
    <w:tmpl w:val="89E0CF54"/>
    <w:lvl w:ilvl="0" w:tplc="F0D6D6D8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22036E"/>
    <w:multiLevelType w:val="hybridMultilevel"/>
    <w:tmpl w:val="7EE6B7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2C5BC7"/>
    <w:multiLevelType w:val="hybridMultilevel"/>
    <w:tmpl w:val="54F6EF88"/>
    <w:lvl w:ilvl="0" w:tplc="04190019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4DF1039"/>
    <w:multiLevelType w:val="hybridMultilevel"/>
    <w:tmpl w:val="967A635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82B85"/>
    <w:multiLevelType w:val="hybridMultilevel"/>
    <w:tmpl w:val="A036A4FC"/>
    <w:lvl w:ilvl="0" w:tplc="EDDA5226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C10E43"/>
    <w:multiLevelType w:val="hybridMultilevel"/>
    <w:tmpl w:val="B61CD596"/>
    <w:lvl w:ilvl="0" w:tplc="C4104542">
      <w:start w:val="1"/>
      <w:numFmt w:val="bullet"/>
      <w:pStyle w:val="KC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6411A"/>
    <w:multiLevelType w:val="hybridMultilevel"/>
    <w:tmpl w:val="DB247F3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72934BE"/>
    <w:multiLevelType w:val="hybridMultilevel"/>
    <w:tmpl w:val="34E807E6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8A04D7"/>
    <w:multiLevelType w:val="hybridMultilevel"/>
    <w:tmpl w:val="A30EFC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284149"/>
    <w:multiLevelType w:val="hybridMultilevel"/>
    <w:tmpl w:val="8DC2D73C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C153E0"/>
    <w:multiLevelType w:val="hybridMultilevel"/>
    <w:tmpl w:val="9242763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4225861"/>
    <w:multiLevelType w:val="multilevel"/>
    <w:tmpl w:val="F2D2F43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2" w15:restartNumberingAfterBreak="0">
    <w:nsid w:val="5CDE6E27"/>
    <w:multiLevelType w:val="hybridMultilevel"/>
    <w:tmpl w:val="499A0AC4"/>
    <w:lvl w:ilvl="0" w:tplc="EDDA5226">
      <w:start w:val="1"/>
      <w:numFmt w:val="bullet"/>
      <w:pStyle w:val="1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4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EE37B79"/>
    <w:multiLevelType w:val="hybridMultilevel"/>
    <w:tmpl w:val="31DE6150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361738"/>
    <w:multiLevelType w:val="hybridMultilevel"/>
    <w:tmpl w:val="D3B45074"/>
    <w:lvl w:ilvl="0" w:tplc="EDDA522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86307"/>
    <w:multiLevelType w:val="hybridMultilevel"/>
    <w:tmpl w:val="8654AD6A"/>
    <w:lvl w:ilvl="0" w:tplc="04190019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 w15:restartNumberingAfterBreak="0">
    <w:nsid w:val="6B5B4A5B"/>
    <w:multiLevelType w:val="hybridMultilevel"/>
    <w:tmpl w:val="6EC883A0"/>
    <w:lvl w:ilvl="0" w:tplc="4F90C0D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pStyle w:val="3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64AEF"/>
    <w:multiLevelType w:val="multilevel"/>
    <w:tmpl w:val="DA9079FC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7AA84E8B"/>
    <w:multiLevelType w:val="hybridMultilevel"/>
    <w:tmpl w:val="967A635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D376798"/>
    <w:multiLevelType w:val="hybridMultilevel"/>
    <w:tmpl w:val="21AC3ECE"/>
    <w:lvl w:ilvl="0" w:tplc="EDDA5226">
      <w:start w:val="1"/>
      <w:numFmt w:val="bullet"/>
      <w:pStyle w:val="a6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B1FBA"/>
    <w:multiLevelType w:val="hybridMultilevel"/>
    <w:tmpl w:val="B6161EAC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30"/>
  </w:num>
  <w:num w:numId="7">
    <w:abstractNumId w:val="22"/>
  </w:num>
  <w:num w:numId="8">
    <w:abstractNumId w:val="3"/>
  </w:num>
  <w:num w:numId="9">
    <w:abstractNumId w:val="0"/>
  </w:num>
  <w:num w:numId="10">
    <w:abstractNumId w:val="9"/>
  </w:num>
  <w:num w:numId="11">
    <w:abstractNumId w:val="7"/>
  </w:num>
  <w:num w:numId="12">
    <w:abstractNumId w:val="25"/>
  </w:num>
  <w:num w:numId="13">
    <w:abstractNumId w:val="27"/>
  </w:num>
  <w:num w:numId="14">
    <w:abstractNumId w:val="28"/>
  </w:num>
  <w:num w:numId="15">
    <w:abstractNumId w:val="23"/>
  </w:num>
  <w:num w:numId="16">
    <w:abstractNumId w:val="14"/>
  </w:num>
  <w:num w:numId="17">
    <w:abstractNumId w:val="2"/>
  </w:num>
  <w:num w:numId="18">
    <w:abstractNumId w:val="15"/>
  </w:num>
  <w:num w:numId="19">
    <w:abstractNumId w:val="20"/>
  </w:num>
  <w:num w:numId="20">
    <w:abstractNumId w:val="26"/>
  </w:num>
  <w:num w:numId="21">
    <w:abstractNumId w:val="16"/>
  </w:num>
  <w:num w:numId="22">
    <w:abstractNumId w:val="17"/>
  </w:num>
  <w:num w:numId="23">
    <w:abstractNumId w:val="12"/>
  </w:num>
  <w:num w:numId="24">
    <w:abstractNumId w:val="11"/>
  </w:num>
  <w:num w:numId="25">
    <w:abstractNumId w:val="10"/>
  </w:num>
  <w:num w:numId="26">
    <w:abstractNumId w:val="18"/>
  </w:num>
  <w:num w:numId="27">
    <w:abstractNumId w:val="31"/>
  </w:num>
  <w:num w:numId="28">
    <w:abstractNumId w:val="19"/>
  </w:num>
  <w:num w:numId="29">
    <w:abstractNumId w:val="24"/>
  </w:num>
  <w:num w:numId="30">
    <w:abstractNumId w:val="4"/>
  </w:num>
  <w:num w:numId="31">
    <w:abstractNumId w:val="6"/>
  </w:num>
  <w:num w:numId="32">
    <w:abstractNumId w:val="29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A8"/>
    <w:rsid w:val="0000181B"/>
    <w:rsid w:val="00002A44"/>
    <w:rsid w:val="00002B2D"/>
    <w:rsid w:val="000061D2"/>
    <w:rsid w:val="000063F3"/>
    <w:rsid w:val="00007A69"/>
    <w:rsid w:val="00011B3B"/>
    <w:rsid w:val="0001247D"/>
    <w:rsid w:val="000125DF"/>
    <w:rsid w:val="00012D90"/>
    <w:rsid w:val="00013074"/>
    <w:rsid w:val="000149FB"/>
    <w:rsid w:val="000167DC"/>
    <w:rsid w:val="00016F70"/>
    <w:rsid w:val="00016FD6"/>
    <w:rsid w:val="00017B8A"/>
    <w:rsid w:val="00020506"/>
    <w:rsid w:val="00020DEE"/>
    <w:rsid w:val="000272E7"/>
    <w:rsid w:val="00031E07"/>
    <w:rsid w:val="000326EF"/>
    <w:rsid w:val="00032FFB"/>
    <w:rsid w:val="00035B96"/>
    <w:rsid w:val="000372FF"/>
    <w:rsid w:val="00040526"/>
    <w:rsid w:val="00042B32"/>
    <w:rsid w:val="00044262"/>
    <w:rsid w:val="00047CAA"/>
    <w:rsid w:val="00051D56"/>
    <w:rsid w:val="00055F18"/>
    <w:rsid w:val="000606BA"/>
    <w:rsid w:val="00061AB2"/>
    <w:rsid w:val="00063C69"/>
    <w:rsid w:val="000723F0"/>
    <w:rsid w:val="000728F5"/>
    <w:rsid w:val="000753A5"/>
    <w:rsid w:val="00076196"/>
    <w:rsid w:val="0007638C"/>
    <w:rsid w:val="00076B58"/>
    <w:rsid w:val="000809AC"/>
    <w:rsid w:val="0008132D"/>
    <w:rsid w:val="00084F62"/>
    <w:rsid w:val="000902B3"/>
    <w:rsid w:val="00094ED6"/>
    <w:rsid w:val="00097F8A"/>
    <w:rsid w:val="000A1AD8"/>
    <w:rsid w:val="000A2651"/>
    <w:rsid w:val="000B1120"/>
    <w:rsid w:val="000B1821"/>
    <w:rsid w:val="000B35DC"/>
    <w:rsid w:val="000B3A80"/>
    <w:rsid w:val="000B43E6"/>
    <w:rsid w:val="000B4CE0"/>
    <w:rsid w:val="000B7621"/>
    <w:rsid w:val="000B7634"/>
    <w:rsid w:val="000C05D0"/>
    <w:rsid w:val="000C7ED0"/>
    <w:rsid w:val="000D305B"/>
    <w:rsid w:val="000D5FF9"/>
    <w:rsid w:val="000D62D8"/>
    <w:rsid w:val="000D725A"/>
    <w:rsid w:val="000E2B84"/>
    <w:rsid w:val="000E38BE"/>
    <w:rsid w:val="000E6733"/>
    <w:rsid w:val="000F150C"/>
    <w:rsid w:val="000F1780"/>
    <w:rsid w:val="000F1EF9"/>
    <w:rsid w:val="000F34ED"/>
    <w:rsid w:val="000F41D7"/>
    <w:rsid w:val="000F58D0"/>
    <w:rsid w:val="000F609C"/>
    <w:rsid w:val="000F7239"/>
    <w:rsid w:val="000F7D7F"/>
    <w:rsid w:val="00101B2E"/>
    <w:rsid w:val="001021AC"/>
    <w:rsid w:val="001069B4"/>
    <w:rsid w:val="00110CA1"/>
    <w:rsid w:val="00113B44"/>
    <w:rsid w:val="00114C31"/>
    <w:rsid w:val="0012082B"/>
    <w:rsid w:val="00121A05"/>
    <w:rsid w:val="00122FA2"/>
    <w:rsid w:val="00130234"/>
    <w:rsid w:val="00134101"/>
    <w:rsid w:val="00134CF8"/>
    <w:rsid w:val="00135B71"/>
    <w:rsid w:val="00136154"/>
    <w:rsid w:val="00142786"/>
    <w:rsid w:val="001454E3"/>
    <w:rsid w:val="001462EE"/>
    <w:rsid w:val="0014707B"/>
    <w:rsid w:val="0014781B"/>
    <w:rsid w:val="00151489"/>
    <w:rsid w:val="00154566"/>
    <w:rsid w:val="0015467A"/>
    <w:rsid w:val="00160593"/>
    <w:rsid w:val="0016100E"/>
    <w:rsid w:val="00162CF1"/>
    <w:rsid w:val="00162DE1"/>
    <w:rsid w:val="001659CE"/>
    <w:rsid w:val="00172DF5"/>
    <w:rsid w:val="00173A7C"/>
    <w:rsid w:val="00173C84"/>
    <w:rsid w:val="001752B3"/>
    <w:rsid w:val="001779A6"/>
    <w:rsid w:val="00181636"/>
    <w:rsid w:val="0018370A"/>
    <w:rsid w:val="001854C1"/>
    <w:rsid w:val="00186DA9"/>
    <w:rsid w:val="00186E10"/>
    <w:rsid w:val="00194871"/>
    <w:rsid w:val="001A24AF"/>
    <w:rsid w:val="001A4FA6"/>
    <w:rsid w:val="001A6D72"/>
    <w:rsid w:val="001B0108"/>
    <w:rsid w:val="001B09A6"/>
    <w:rsid w:val="001B2682"/>
    <w:rsid w:val="001B5738"/>
    <w:rsid w:val="001B669F"/>
    <w:rsid w:val="001B692D"/>
    <w:rsid w:val="001C1640"/>
    <w:rsid w:val="001C1BE1"/>
    <w:rsid w:val="001C1C7D"/>
    <w:rsid w:val="001C5FC5"/>
    <w:rsid w:val="001D153A"/>
    <w:rsid w:val="001D1815"/>
    <w:rsid w:val="001D2AB6"/>
    <w:rsid w:val="001D3095"/>
    <w:rsid w:val="001E1396"/>
    <w:rsid w:val="001E3DC8"/>
    <w:rsid w:val="001E5CC5"/>
    <w:rsid w:val="001E6D17"/>
    <w:rsid w:val="001F3EE4"/>
    <w:rsid w:val="001F7AFF"/>
    <w:rsid w:val="001F7D13"/>
    <w:rsid w:val="00203B74"/>
    <w:rsid w:val="002050F8"/>
    <w:rsid w:val="00207233"/>
    <w:rsid w:val="002108B7"/>
    <w:rsid w:val="002124DA"/>
    <w:rsid w:val="002136E0"/>
    <w:rsid w:val="00216715"/>
    <w:rsid w:val="00225C5F"/>
    <w:rsid w:val="00227CCC"/>
    <w:rsid w:val="00231E79"/>
    <w:rsid w:val="00232A8C"/>
    <w:rsid w:val="00232DF9"/>
    <w:rsid w:val="002359B1"/>
    <w:rsid w:val="00236609"/>
    <w:rsid w:val="0024008C"/>
    <w:rsid w:val="0024583D"/>
    <w:rsid w:val="00253E5A"/>
    <w:rsid w:val="00254419"/>
    <w:rsid w:val="00255B93"/>
    <w:rsid w:val="00257F9E"/>
    <w:rsid w:val="00260E50"/>
    <w:rsid w:val="002639AD"/>
    <w:rsid w:val="00263FFF"/>
    <w:rsid w:val="0026429A"/>
    <w:rsid w:val="00266AD6"/>
    <w:rsid w:val="0027022D"/>
    <w:rsid w:val="0027786B"/>
    <w:rsid w:val="00283E55"/>
    <w:rsid w:val="00291737"/>
    <w:rsid w:val="0029230C"/>
    <w:rsid w:val="002A4319"/>
    <w:rsid w:val="002B57EF"/>
    <w:rsid w:val="002C19A3"/>
    <w:rsid w:val="002C7AEF"/>
    <w:rsid w:val="002D547B"/>
    <w:rsid w:val="002D6820"/>
    <w:rsid w:val="002D7B8B"/>
    <w:rsid w:val="002D7DF2"/>
    <w:rsid w:val="002E2AA9"/>
    <w:rsid w:val="002E2D67"/>
    <w:rsid w:val="002E33F5"/>
    <w:rsid w:val="002E6C0E"/>
    <w:rsid w:val="002F1B86"/>
    <w:rsid w:val="002F2043"/>
    <w:rsid w:val="002F29E1"/>
    <w:rsid w:val="002F33C3"/>
    <w:rsid w:val="002F62AD"/>
    <w:rsid w:val="002F6C06"/>
    <w:rsid w:val="002F6D34"/>
    <w:rsid w:val="00300CED"/>
    <w:rsid w:val="003010B7"/>
    <w:rsid w:val="00303A44"/>
    <w:rsid w:val="003101D9"/>
    <w:rsid w:val="00310314"/>
    <w:rsid w:val="0031667C"/>
    <w:rsid w:val="00321F2F"/>
    <w:rsid w:val="00322403"/>
    <w:rsid w:val="00323AF0"/>
    <w:rsid w:val="00331C88"/>
    <w:rsid w:val="003324F9"/>
    <w:rsid w:val="003351E8"/>
    <w:rsid w:val="003363BA"/>
    <w:rsid w:val="00336672"/>
    <w:rsid w:val="00337E1B"/>
    <w:rsid w:val="003444FC"/>
    <w:rsid w:val="00345D30"/>
    <w:rsid w:val="0034783F"/>
    <w:rsid w:val="00351B4E"/>
    <w:rsid w:val="0035361A"/>
    <w:rsid w:val="00353719"/>
    <w:rsid w:val="003666AE"/>
    <w:rsid w:val="003671A0"/>
    <w:rsid w:val="00373B25"/>
    <w:rsid w:val="00374BFC"/>
    <w:rsid w:val="003767E2"/>
    <w:rsid w:val="00376FA5"/>
    <w:rsid w:val="0037756E"/>
    <w:rsid w:val="0038098F"/>
    <w:rsid w:val="003811A4"/>
    <w:rsid w:val="0038127C"/>
    <w:rsid w:val="00381AC8"/>
    <w:rsid w:val="00381DF0"/>
    <w:rsid w:val="0038305A"/>
    <w:rsid w:val="00383F1F"/>
    <w:rsid w:val="0038619A"/>
    <w:rsid w:val="00386259"/>
    <w:rsid w:val="003869FC"/>
    <w:rsid w:val="00390F37"/>
    <w:rsid w:val="003941B2"/>
    <w:rsid w:val="00394319"/>
    <w:rsid w:val="0039639A"/>
    <w:rsid w:val="00397046"/>
    <w:rsid w:val="003975FE"/>
    <w:rsid w:val="003A01A8"/>
    <w:rsid w:val="003A12C7"/>
    <w:rsid w:val="003A52FE"/>
    <w:rsid w:val="003A5658"/>
    <w:rsid w:val="003A656A"/>
    <w:rsid w:val="003A77F3"/>
    <w:rsid w:val="003B2168"/>
    <w:rsid w:val="003B5085"/>
    <w:rsid w:val="003B5A9B"/>
    <w:rsid w:val="003C146C"/>
    <w:rsid w:val="003C58CD"/>
    <w:rsid w:val="003C5CDE"/>
    <w:rsid w:val="003D0CDD"/>
    <w:rsid w:val="003D2D97"/>
    <w:rsid w:val="003D7386"/>
    <w:rsid w:val="003E0451"/>
    <w:rsid w:val="003E2FAA"/>
    <w:rsid w:val="003E576B"/>
    <w:rsid w:val="003E71E9"/>
    <w:rsid w:val="003F02DE"/>
    <w:rsid w:val="003F2F19"/>
    <w:rsid w:val="003F3A58"/>
    <w:rsid w:val="003F5D8A"/>
    <w:rsid w:val="003F79FE"/>
    <w:rsid w:val="00400434"/>
    <w:rsid w:val="0040069C"/>
    <w:rsid w:val="00401059"/>
    <w:rsid w:val="00411406"/>
    <w:rsid w:val="00416E23"/>
    <w:rsid w:val="00421ED5"/>
    <w:rsid w:val="004229B1"/>
    <w:rsid w:val="00422E23"/>
    <w:rsid w:val="00424969"/>
    <w:rsid w:val="0042532F"/>
    <w:rsid w:val="00426012"/>
    <w:rsid w:val="00426824"/>
    <w:rsid w:val="00426FC7"/>
    <w:rsid w:val="00427648"/>
    <w:rsid w:val="00430C3F"/>
    <w:rsid w:val="00432B99"/>
    <w:rsid w:val="00433E14"/>
    <w:rsid w:val="00435E44"/>
    <w:rsid w:val="004409E0"/>
    <w:rsid w:val="00442DF3"/>
    <w:rsid w:val="00443374"/>
    <w:rsid w:val="00446A70"/>
    <w:rsid w:val="004471E9"/>
    <w:rsid w:val="004540E3"/>
    <w:rsid w:val="0045444F"/>
    <w:rsid w:val="00454A25"/>
    <w:rsid w:val="0046202A"/>
    <w:rsid w:val="00462671"/>
    <w:rsid w:val="0046277A"/>
    <w:rsid w:val="00463265"/>
    <w:rsid w:val="00463268"/>
    <w:rsid w:val="0046364C"/>
    <w:rsid w:val="00463B6B"/>
    <w:rsid w:val="00470B48"/>
    <w:rsid w:val="00472627"/>
    <w:rsid w:val="00473241"/>
    <w:rsid w:val="00473D9F"/>
    <w:rsid w:val="00474AAC"/>
    <w:rsid w:val="00474C34"/>
    <w:rsid w:val="00474E0B"/>
    <w:rsid w:val="00476480"/>
    <w:rsid w:val="0047721B"/>
    <w:rsid w:val="004840C6"/>
    <w:rsid w:val="00487167"/>
    <w:rsid w:val="004878CF"/>
    <w:rsid w:val="00494F8B"/>
    <w:rsid w:val="00495627"/>
    <w:rsid w:val="00495BFC"/>
    <w:rsid w:val="00497420"/>
    <w:rsid w:val="004A35D0"/>
    <w:rsid w:val="004A439A"/>
    <w:rsid w:val="004A72CA"/>
    <w:rsid w:val="004A732C"/>
    <w:rsid w:val="004A77F8"/>
    <w:rsid w:val="004B02AF"/>
    <w:rsid w:val="004B2057"/>
    <w:rsid w:val="004B2CFD"/>
    <w:rsid w:val="004B5B64"/>
    <w:rsid w:val="004C232C"/>
    <w:rsid w:val="004C2849"/>
    <w:rsid w:val="004C5CF1"/>
    <w:rsid w:val="004C63EF"/>
    <w:rsid w:val="004C69A5"/>
    <w:rsid w:val="004C6B4A"/>
    <w:rsid w:val="004D2B97"/>
    <w:rsid w:val="004D439E"/>
    <w:rsid w:val="004D4FF4"/>
    <w:rsid w:val="004D62F2"/>
    <w:rsid w:val="004E18D5"/>
    <w:rsid w:val="004E4B02"/>
    <w:rsid w:val="004F0791"/>
    <w:rsid w:val="004F148B"/>
    <w:rsid w:val="004F4CBC"/>
    <w:rsid w:val="004F6696"/>
    <w:rsid w:val="004F7C3B"/>
    <w:rsid w:val="00505DFB"/>
    <w:rsid w:val="005106EB"/>
    <w:rsid w:val="005109CB"/>
    <w:rsid w:val="00511C50"/>
    <w:rsid w:val="00512ED9"/>
    <w:rsid w:val="00517925"/>
    <w:rsid w:val="00517C94"/>
    <w:rsid w:val="00521690"/>
    <w:rsid w:val="005224B4"/>
    <w:rsid w:val="005227A3"/>
    <w:rsid w:val="0052351E"/>
    <w:rsid w:val="00525612"/>
    <w:rsid w:val="00527E64"/>
    <w:rsid w:val="00531370"/>
    <w:rsid w:val="005430ED"/>
    <w:rsid w:val="00547474"/>
    <w:rsid w:val="00547E40"/>
    <w:rsid w:val="005604C1"/>
    <w:rsid w:val="00562122"/>
    <w:rsid w:val="005649AF"/>
    <w:rsid w:val="00565BA7"/>
    <w:rsid w:val="00566031"/>
    <w:rsid w:val="005706E0"/>
    <w:rsid w:val="00571D8A"/>
    <w:rsid w:val="00572AAF"/>
    <w:rsid w:val="005734AE"/>
    <w:rsid w:val="00574D00"/>
    <w:rsid w:val="005814FD"/>
    <w:rsid w:val="00582603"/>
    <w:rsid w:val="005830EB"/>
    <w:rsid w:val="00584E4A"/>
    <w:rsid w:val="00584EF4"/>
    <w:rsid w:val="00593FB1"/>
    <w:rsid w:val="00594F51"/>
    <w:rsid w:val="00596FFE"/>
    <w:rsid w:val="005A279E"/>
    <w:rsid w:val="005A326A"/>
    <w:rsid w:val="005A53D3"/>
    <w:rsid w:val="005A584B"/>
    <w:rsid w:val="005A5A71"/>
    <w:rsid w:val="005A62BF"/>
    <w:rsid w:val="005A68B7"/>
    <w:rsid w:val="005A698B"/>
    <w:rsid w:val="005B17A3"/>
    <w:rsid w:val="005B426B"/>
    <w:rsid w:val="005B61A8"/>
    <w:rsid w:val="005B6662"/>
    <w:rsid w:val="005B6F21"/>
    <w:rsid w:val="005B7C1B"/>
    <w:rsid w:val="005C0ACA"/>
    <w:rsid w:val="005C0B80"/>
    <w:rsid w:val="005C2BF2"/>
    <w:rsid w:val="005C2DA1"/>
    <w:rsid w:val="005C3C69"/>
    <w:rsid w:val="005C4F29"/>
    <w:rsid w:val="005C5066"/>
    <w:rsid w:val="005C72F0"/>
    <w:rsid w:val="005C7361"/>
    <w:rsid w:val="005C7AF6"/>
    <w:rsid w:val="005C7FD1"/>
    <w:rsid w:val="005D0B3B"/>
    <w:rsid w:val="005D36E1"/>
    <w:rsid w:val="005D6624"/>
    <w:rsid w:val="005E193C"/>
    <w:rsid w:val="005E67ED"/>
    <w:rsid w:val="005F0DE3"/>
    <w:rsid w:val="005F1705"/>
    <w:rsid w:val="005F207F"/>
    <w:rsid w:val="005F25FF"/>
    <w:rsid w:val="005F2C70"/>
    <w:rsid w:val="005F2E23"/>
    <w:rsid w:val="005F78D7"/>
    <w:rsid w:val="00601DCC"/>
    <w:rsid w:val="00602063"/>
    <w:rsid w:val="00602509"/>
    <w:rsid w:val="00604605"/>
    <w:rsid w:val="0060742B"/>
    <w:rsid w:val="006119A9"/>
    <w:rsid w:val="00611A41"/>
    <w:rsid w:val="00611AAA"/>
    <w:rsid w:val="00612169"/>
    <w:rsid w:val="00612444"/>
    <w:rsid w:val="00612B31"/>
    <w:rsid w:val="00612F1B"/>
    <w:rsid w:val="006232F6"/>
    <w:rsid w:val="00624D0A"/>
    <w:rsid w:val="00625366"/>
    <w:rsid w:val="00627F72"/>
    <w:rsid w:val="0063002A"/>
    <w:rsid w:val="0063075C"/>
    <w:rsid w:val="006351EE"/>
    <w:rsid w:val="0063667C"/>
    <w:rsid w:val="00640AC6"/>
    <w:rsid w:val="006448CA"/>
    <w:rsid w:val="00645C33"/>
    <w:rsid w:val="00647808"/>
    <w:rsid w:val="006504FB"/>
    <w:rsid w:val="0065221D"/>
    <w:rsid w:val="00660A67"/>
    <w:rsid w:val="0066293F"/>
    <w:rsid w:val="00662E3B"/>
    <w:rsid w:val="00670841"/>
    <w:rsid w:val="00670C4F"/>
    <w:rsid w:val="00670F69"/>
    <w:rsid w:val="0067232B"/>
    <w:rsid w:val="00675F0C"/>
    <w:rsid w:val="006776A1"/>
    <w:rsid w:val="006830E9"/>
    <w:rsid w:val="00685D81"/>
    <w:rsid w:val="00687A59"/>
    <w:rsid w:val="0069684C"/>
    <w:rsid w:val="00697005"/>
    <w:rsid w:val="006978B3"/>
    <w:rsid w:val="006A2CF5"/>
    <w:rsid w:val="006B5D64"/>
    <w:rsid w:val="006B6A3A"/>
    <w:rsid w:val="006C3B43"/>
    <w:rsid w:val="006C6990"/>
    <w:rsid w:val="006D0731"/>
    <w:rsid w:val="006D1AAB"/>
    <w:rsid w:val="006D4B90"/>
    <w:rsid w:val="006E0F0E"/>
    <w:rsid w:val="006E2188"/>
    <w:rsid w:val="006E286C"/>
    <w:rsid w:val="006E2FFB"/>
    <w:rsid w:val="006E7146"/>
    <w:rsid w:val="006F484F"/>
    <w:rsid w:val="00706078"/>
    <w:rsid w:val="007066BA"/>
    <w:rsid w:val="00706B76"/>
    <w:rsid w:val="00710415"/>
    <w:rsid w:val="007113FC"/>
    <w:rsid w:val="007116B8"/>
    <w:rsid w:val="007137AF"/>
    <w:rsid w:val="0072145D"/>
    <w:rsid w:val="00734D3C"/>
    <w:rsid w:val="00737943"/>
    <w:rsid w:val="007409AD"/>
    <w:rsid w:val="00741224"/>
    <w:rsid w:val="00741F07"/>
    <w:rsid w:val="00745D3C"/>
    <w:rsid w:val="00745E7B"/>
    <w:rsid w:val="007461ED"/>
    <w:rsid w:val="00747348"/>
    <w:rsid w:val="00747818"/>
    <w:rsid w:val="00747E13"/>
    <w:rsid w:val="00750730"/>
    <w:rsid w:val="0075197B"/>
    <w:rsid w:val="00751BF4"/>
    <w:rsid w:val="00753E84"/>
    <w:rsid w:val="007544B9"/>
    <w:rsid w:val="00754E7A"/>
    <w:rsid w:val="00764991"/>
    <w:rsid w:val="00765784"/>
    <w:rsid w:val="007668E4"/>
    <w:rsid w:val="0076700F"/>
    <w:rsid w:val="0076777A"/>
    <w:rsid w:val="00767E8A"/>
    <w:rsid w:val="00771112"/>
    <w:rsid w:val="0077222E"/>
    <w:rsid w:val="007756CD"/>
    <w:rsid w:val="0077658C"/>
    <w:rsid w:val="007765C5"/>
    <w:rsid w:val="00776F78"/>
    <w:rsid w:val="00784EC2"/>
    <w:rsid w:val="007874DE"/>
    <w:rsid w:val="00787F5D"/>
    <w:rsid w:val="00787FE1"/>
    <w:rsid w:val="00793A88"/>
    <w:rsid w:val="00794B3E"/>
    <w:rsid w:val="00796BCA"/>
    <w:rsid w:val="007A3ED8"/>
    <w:rsid w:val="007A460A"/>
    <w:rsid w:val="007A5C5F"/>
    <w:rsid w:val="007A60D9"/>
    <w:rsid w:val="007A6933"/>
    <w:rsid w:val="007A7082"/>
    <w:rsid w:val="007A7D26"/>
    <w:rsid w:val="007B057D"/>
    <w:rsid w:val="007B10AD"/>
    <w:rsid w:val="007B1C5B"/>
    <w:rsid w:val="007B2A68"/>
    <w:rsid w:val="007B46AE"/>
    <w:rsid w:val="007B5FB0"/>
    <w:rsid w:val="007B62F6"/>
    <w:rsid w:val="007B767A"/>
    <w:rsid w:val="007C1E09"/>
    <w:rsid w:val="007C7799"/>
    <w:rsid w:val="007C79DD"/>
    <w:rsid w:val="007D0ED7"/>
    <w:rsid w:val="007D2F4A"/>
    <w:rsid w:val="007D46B4"/>
    <w:rsid w:val="007D51FC"/>
    <w:rsid w:val="007E03B5"/>
    <w:rsid w:val="007E0479"/>
    <w:rsid w:val="007E2398"/>
    <w:rsid w:val="007E28EF"/>
    <w:rsid w:val="007E39E8"/>
    <w:rsid w:val="007E7E68"/>
    <w:rsid w:val="007F00B8"/>
    <w:rsid w:val="007F04B2"/>
    <w:rsid w:val="007F4920"/>
    <w:rsid w:val="007F5071"/>
    <w:rsid w:val="007F51DA"/>
    <w:rsid w:val="007F5421"/>
    <w:rsid w:val="007F5BBE"/>
    <w:rsid w:val="007F718E"/>
    <w:rsid w:val="0080696D"/>
    <w:rsid w:val="0081014C"/>
    <w:rsid w:val="00812CBC"/>
    <w:rsid w:val="008137E1"/>
    <w:rsid w:val="008219D6"/>
    <w:rsid w:val="00821C6D"/>
    <w:rsid w:val="00822DBC"/>
    <w:rsid w:val="00824614"/>
    <w:rsid w:val="00824C90"/>
    <w:rsid w:val="0082669F"/>
    <w:rsid w:val="008278FC"/>
    <w:rsid w:val="00827C7C"/>
    <w:rsid w:val="00832889"/>
    <w:rsid w:val="00832A58"/>
    <w:rsid w:val="0083412D"/>
    <w:rsid w:val="0084280D"/>
    <w:rsid w:val="00842D17"/>
    <w:rsid w:val="00843472"/>
    <w:rsid w:val="00843ADA"/>
    <w:rsid w:val="00844597"/>
    <w:rsid w:val="008465C1"/>
    <w:rsid w:val="00847238"/>
    <w:rsid w:val="00850E36"/>
    <w:rsid w:val="00851FEA"/>
    <w:rsid w:val="00853EA7"/>
    <w:rsid w:val="00853F24"/>
    <w:rsid w:val="0085510E"/>
    <w:rsid w:val="008557FF"/>
    <w:rsid w:val="008600E9"/>
    <w:rsid w:val="008608D9"/>
    <w:rsid w:val="00861672"/>
    <w:rsid w:val="008629DA"/>
    <w:rsid w:val="00867770"/>
    <w:rsid w:val="00870C58"/>
    <w:rsid w:val="00880D4F"/>
    <w:rsid w:val="008839D4"/>
    <w:rsid w:val="00884318"/>
    <w:rsid w:val="00885263"/>
    <w:rsid w:val="0088622B"/>
    <w:rsid w:val="00886464"/>
    <w:rsid w:val="0088742E"/>
    <w:rsid w:val="0089118F"/>
    <w:rsid w:val="0089428B"/>
    <w:rsid w:val="00895A66"/>
    <w:rsid w:val="00896D19"/>
    <w:rsid w:val="008A23D7"/>
    <w:rsid w:val="008A3233"/>
    <w:rsid w:val="008B0D35"/>
    <w:rsid w:val="008B11D8"/>
    <w:rsid w:val="008B16C3"/>
    <w:rsid w:val="008B246A"/>
    <w:rsid w:val="008B25FD"/>
    <w:rsid w:val="008B6307"/>
    <w:rsid w:val="008B78D6"/>
    <w:rsid w:val="008C7EA2"/>
    <w:rsid w:val="008C7F21"/>
    <w:rsid w:val="008D0896"/>
    <w:rsid w:val="008D1AEE"/>
    <w:rsid w:val="008D5C14"/>
    <w:rsid w:val="008D736F"/>
    <w:rsid w:val="008D7F5E"/>
    <w:rsid w:val="008E1D5C"/>
    <w:rsid w:val="008E5166"/>
    <w:rsid w:val="008E5985"/>
    <w:rsid w:val="008F3FD5"/>
    <w:rsid w:val="008F4C34"/>
    <w:rsid w:val="00900C2F"/>
    <w:rsid w:val="00904138"/>
    <w:rsid w:val="0091079A"/>
    <w:rsid w:val="00914757"/>
    <w:rsid w:val="00914C9A"/>
    <w:rsid w:val="00924ABC"/>
    <w:rsid w:val="00925136"/>
    <w:rsid w:val="00925D56"/>
    <w:rsid w:val="009328D0"/>
    <w:rsid w:val="00937F96"/>
    <w:rsid w:val="009404FD"/>
    <w:rsid w:val="009408B3"/>
    <w:rsid w:val="00940A95"/>
    <w:rsid w:val="009419A6"/>
    <w:rsid w:val="00944105"/>
    <w:rsid w:val="0094709E"/>
    <w:rsid w:val="00950661"/>
    <w:rsid w:val="00951169"/>
    <w:rsid w:val="0095249F"/>
    <w:rsid w:val="0095493F"/>
    <w:rsid w:val="00957E7D"/>
    <w:rsid w:val="00960E33"/>
    <w:rsid w:val="009620AE"/>
    <w:rsid w:val="00963A10"/>
    <w:rsid w:val="00963B8A"/>
    <w:rsid w:val="00965201"/>
    <w:rsid w:val="00965E82"/>
    <w:rsid w:val="0097506C"/>
    <w:rsid w:val="00976AD5"/>
    <w:rsid w:val="00980143"/>
    <w:rsid w:val="009831AC"/>
    <w:rsid w:val="00984226"/>
    <w:rsid w:val="00984B9A"/>
    <w:rsid w:val="009853FD"/>
    <w:rsid w:val="00987814"/>
    <w:rsid w:val="009945C1"/>
    <w:rsid w:val="009A1F6A"/>
    <w:rsid w:val="009A2EB1"/>
    <w:rsid w:val="009A4155"/>
    <w:rsid w:val="009A60FC"/>
    <w:rsid w:val="009A62BC"/>
    <w:rsid w:val="009A6FDF"/>
    <w:rsid w:val="009A76D4"/>
    <w:rsid w:val="009B2B0E"/>
    <w:rsid w:val="009B3B28"/>
    <w:rsid w:val="009B7EE6"/>
    <w:rsid w:val="009C0240"/>
    <w:rsid w:val="009C4682"/>
    <w:rsid w:val="009D1A82"/>
    <w:rsid w:val="009D1F6B"/>
    <w:rsid w:val="009D4965"/>
    <w:rsid w:val="009D555C"/>
    <w:rsid w:val="009D5CFB"/>
    <w:rsid w:val="009D6854"/>
    <w:rsid w:val="009E1981"/>
    <w:rsid w:val="009E3F1F"/>
    <w:rsid w:val="009E702C"/>
    <w:rsid w:val="009E758E"/>
    <w:rsid w:val="009F3689"/>
    <w:rsid w:val="00A051DC"/>
    <w:rsid w:val="00A07946"/>
    <w:rsid w:val="00A10FE0"/>
    <w:rsid w:val="00A144DB"/>
    <w:rsid w:val="00A1716A"/>
    <w:rsid w:val="00A17845"/>
    <w:rsid w:val="00A20C8B"/>
    <w:rsid w:val="00A25644"/>
    <w:rsid w:val="00A25B03"/>
    <w:rsid w:val="00A33EB9"/>
    <w:rsid w:val="00A3575B"/>
    <w:rsid w:val="00A35C83"/>
    <w:rsid w:val="00A430D8"/>
    <w:rsid w:val="00A4499B"/>
    <w:rsid w:val="00A46418"/>
    <w:rsid w:val="00A536E5"/>
    <w:rsid w:val="00A5412F"/>
    <w:rsid w:val="00A55AC8"/>
    <w:rsid w:val="00A56929"/>
    <w:rsid w:val="00A60E4B"/>
    <w:rsid w:val="00A63D2E"/>
    <w:rsid w:val="00A77C18"/>
    <w:rsid w:val="00A80006"/>
    <w:rsid w:val="00A81747"/>
    <w:rsid w:val="00A823C3"/>
    <w:rsid w:val="00A838C5"/>
    <w:rsid w:val="00A84605"/>
    <w:rsid w:val="00A864F6"/>
    <w:rsid w:val="00A87E4F"/>
    <w:rsid w:val="00A92643"/>
    <w:rsid w:val="00A92EBE"/>
    <w:rsid w:val="00A939C7"/>
    <w:rsid w:val="00A94610"/>
    <w:rsid w:val="00A94D3F"/>
    <w:rsid w:val="00A95BF4"/>
    <w:rsid w:val="00AA2661"/>
    <w:rsid w:val="00AA758D"/>
    <w:rsid w:val="00AB1758"/>
    <w:rsid w:val="00AB7834"/>
    <w:rsid w:val="00AC0CD0"/>
    <w:rsid w:val="00AC530F"/>
    <w:rsid w:val="00AC6132"/>
    <w:rsid w:val="00AC640A"/>
    <w:rsid w:val="00AC79BD"/>
    <w:rsid w:val="00AD0890"/>
    <w:rsid w:val="00AD179D"/>
    <w:rsid w:val="00AD3D79"/>
    <w:rsid w:val="00AD410D"/>
    <w:rsid w:val="00AE1AB0"/>
    <w:rsid w:val="00AE2FED"/>
    <w:rsid w:val="00AE473C"/>
    <w:rsid w:val="00AE74B7"/>
    <w:rsid w:val="00B076ED"/>
    <w:rsid w:val="00B14046"/>
    <w:rsid w:val="00B14CF6"/>
    <w:rsid w:val="00B1622D"/>
    <w:rsid w:val="00B229B2"/>
    <w:rsid w:val="00B2477C"/>
    <w:rsid w:val="00B2728F"/>
    <w:rsid w:val="00B41CBC"/>
    <w:rsid w:val="00B4265F"/>
    <w:rsid w:val="00B4388F"/>
    <w:rsid w:val="00B46973"/>
    <w:rsid w:val="00B5270A"/>
    <w:rsid w:val="00B60027"/>
    <w:rsid w:val="00B61F30"/>
    <w:rsid w:val="00B662EE"/>
    <w:rsid w:val="00B70C7B"/>
    <w:rsid w:val="00B743FC"/>
    <w:rsid w:val="00B84F1E"/>
    <w:rsid w:val="00B85A49"/>
    <w:rsid w:val="00B87E0D"/>
    <w:rsid w:val="00B96D6F"/>
    <w:rsid w:val="00BA2B80"/>
    <w:rsid w:val="00BA61FE"/>
    <w:rsid w:val="00BA73D3"/>
    <w:rsid w:val="00BB1319"/>
    <w:rsid w:val="00BB1D99"/>
    <w:rsid w:val="00BB3CC3"/>
    <w:rsid w:val="00BB663D"/>
    <w:rsid w:val="00BB7416"/>
    <w:rsid w:val="00BC0342"/>
    <w:rsid w:val="00BC2CB2"/>
    <w:rsid w:val="00BC31B1"/>
    <w:rsid w:val="00BC56BA"/>
    <w:rsid w:val="00BD07A7"/>
    <w:rsid w:val="00BD08FA"/>
    <w:rsid w:val="00BD63FB"/>
    <w:rsid w:val="00BD6412"/>
    <w:rsid w:val="00BE3A72"/>
    <w:rsid w:val="00BE615D"/>
    <w:rsid w:val="00BE72AE"/>
    <w:rsid w:val="00BE7422"/>
    <w:rsid w:val="00BF160D"/>
    <w:rsid w:val="00BF42E0"/>
    <w:rsid w:val="00BF62CC"/>
    <w:rsid w:val="00C017D9"/>
    <w:rsid w:val="00C03EC8"/>
    <w:rsid w:val="00C065B1"/>
    <w:rsid w:val="00C104D2"/>
    <w:rsid w:val="00C11176"/>
    <w:rsid w:val="00C12D65"/>
    <w:rsid w:val="00C12EAB"/>
    <w:rsid w:val="00C1481E"/>
    <w:rsid w:val="00C1483E"/>
    <w:rsid w:val="00C14E1B"/>
    <w:rsid w:val="00C20F05"/>
    <w:rsid w:val="00C2161A"/>
    <w:rsid w:val="00C220AE"/>
    <w:rsid w:val="00C22EED"/>
    <w:rsid w:val="00C26E76"/>
    <w:rsid w:val="00C27E9F"/>
    <w:rsid w:val="00C3010F"/>
    <w:rsid w:val="00C31604"/>
    <w:rsid w:val="00C318B1"/>
    <w:rsid w:val="00C3577D"/>
    <w:rsid w:val="00C40719"/>
    <w:rsid w:val="00C43CCE"/>
    <w:rsid w:val="00C454BB"/>
    <w:rsid w:val="00C45A22"/>
    <w:rsid w:val="00C46B0C"/>
    <w:rsid w:val="00C46DED"/>
    <w:rsid w:val="00C46F47"/>
    <w:rsid w:val="00C47054"/>
    <w:rsid w:val="00C51E33"/>
    <w:rsid w:val="00C544BC"/>
    <w:rsid w:val="00C54B0C"/>
    <w:rsid w:val="00C55847"/>
    <w:rsid w:val="00C56B5B"/>
    <w:rsid w:val="00C61180"/>
    <w:rsid w:val="00C622B6"/>
    <w:rsid w:val="00C647DF"/>
    <w:rsid w:val="00C64AF3"/>
    <w:rsid w:val="00C6728C"/>
    <w:rsid w:val="00C6776D"/>
    <w:rsid w:val="00C7026C"/>
    <w:rsid w:val="00C72BE5"/>
    <w:rsid w:val="00C73078"/>
    <w:rsid w:val="00C7375C"/>
    <w:rsid w:val="00C7469A"/>
    <w:rsid w:val="00C75425"/>
    <w:rsid w:val="00C760B2"/>
    <w:rsid w:val="00C76DCA"/>
    <w:rsid w:val="00C77B0A"/>
    <w:rsid w:val="00C80CFC"/>
    <w:rsid w:val="00C83479"/>
    <w:rsid w:val="00C85867"/>
    <w:rsid w:val="00C8614F"/>
    <w:rsid w:val="00C90FA4"/>
    <w:rsid w:val="00C91220"/>
    <w:rsid w:val="00C9251E"/>
    <w:rsid w:val="00C92FA8"/>
    <w:rsid w:val="00CA4B47"/>
    <w:rsid w:val="00CA512F"/>
    <w:rsid w:val="00CA63B0"/>
    <w:rsid w:val="00CB0452"/>
    <w:rsid w:val="00CB3AF6"/>
    <w:rsid w:val="00CB58FE"/>
    <w:rsid w:val="00CB655C"/>
    <w:rsid w:val="00CC14D1"/>
    <w:rsid w:val="00CC6C7B"/>
    <w:rsid w:val="00CD2A8D"/>
    <w:rsid w:val="00CD2FB1"/>
    <w:rsid w:val="00CD6F31"/>
    <w:rsid w:val="00CD7A34"/>
    <w:rsid w:val="00CE0DE8"/>
    <w:rsid w:val="00CE2640"/>
    <w:rsid w:val="00CE4E50"/>
    <w:rsid w:val="00CE5906"/>
    <w:rsid w:val="00CF0891"/>
    <w:rsid w:val="00CF13DB"/>
    <w:rsid w:val="00CF2D18"/>
    <w:rsid w:val="00CF2D54"/>
    <w:rsid w:val="00CF517D"/>
    <w:rsid w:val="00D032AB"/>
    <w:rsid w:val="00D078F0"/>
    <w:rsid w:val="00D10726"/>
    <w:rsid w:val="00D12F41"/>
    <w:rsid w:val="00D136F4"/>
    <w:rsid w:val="00D14340"/>
    <w:rsid w:val="00D16BBB"/>
    <w:rsid w:val="00D20499"/>
    <w:rsid w:val="00D23E75"/>
    <w:rsid w:val="00D26D04"/>
    <w:rsid w:val="00D26EFC"/>
    <w:rsid w:val="00D27091"/>
    <w:rsid w:val="00D27BF8"/>
    <w:rsid w:val="00D27E08"/>
    <w:rsid w:val="00D312D2"/>
    <w:rsid w:val="00D33868"/>
    <w:rsid w:val="00D40BC0"/>
    <w:rsid w:val="00D40E07"/>
    <w:rsid w:val="00D461D4"/>
    <w:rsid w:val="00D466A8"/>
    <w:rsid w:val="00D466D7"/>
    <w:rsid w:val="00D46A04"/>
    <w:rsid w:val="00D5385B"/>
    <w:rsid w:val="00D57D1D"/>
    <w:rsid w:val="00D57DB1"/>
    <w:rsid w:val="00D612AD"/>
    <w:rsid w:val="00D61A2D"/>
    <w:rsid w:val="00D62B29"/>
    <w:rsid w:val="00D62BAA"/>
    <w:rsid w:val="00D62CF4"/>
    <w:rsid w:val="00D63DDD"/>
    <w:rsid w:val="00D66545"/>
    <w:rsid w:val="00D72297"/>
    <w:rsid w:val="00D72520"/>
    <w:rsid w:val="00D7443B"/>
    <w:rsid w:val="00D74812"/>
    <w:rsid w:val="00D75293"/>
    <w:rsid w:val="00D7626A"/>
    <w:rsid w:val="00D7678E"/>
    <w:rsid w:val="00D81D9F"/>
    <w:rsid w:val="00D85978"/>
    <w:rsid w:val="00D86B93"/>
    <w:rsid w:val="00D87613"/>
    <w:rsid w:val="00D91402"/>
    <w:rsid w:val="00D92C0F"/>
    <w:rsid w:val="00D94ABB"/>
    <w:rsid w:val="00D97F21"/>
    <w:rsid w:val="00DA2FB1"/>
    <w:rsid w:val="00DA30F7"/>
    <w:rsid w:val="00DA63B3"/>
    <w:rsid w:val="00DA67E5"/>
    <w:rsid w:val="00DA6FC6"/>
    <w:rsid w:val="00DB0DB9"/>
    <w:rsid w:val="00DB34F8"/>
    <w:rsid w:val="00DB4487"/>
    <w:rsid w:val="00DB729E"/>
    <w:rsid w:val="00DB7823"/>
    <w:rsid w:val="00DC055E"/>
    <w:rsid w:val="00DC071E"/>
    <w:rsid w:val="00DC1B87"/>
    <w:rsid w:val="00DC261A"/>
    <w:rsid w:val="00DC2649"/>
    <w:rsid w:val="00DC29EF"/>
    <w:rsid w:val="00DC4D9F"/>
    <w:rsid w:val="00DC52FF"/>
    <w:rsid w:val="00DC542E"/>
    <w:rsid w:val="00DC56D7"/>
    <w:rsid w:val="00DC65B5"/>
    <w:rsid w:val="00DD1D9C"/>
    <w:rsid w:val="00DD3819"/>
    <w:rsid w:val="00DD4E01"/>
    <w:rsid w:val="00DD5765"/>
    <w:rsid w:val="00DD5880"/>
    <w:rsid w:val="00DD7E03"/>
    <w:rsid w:val="00DD7FDD"/>
    <w:rsid w:val="00DE0860"/>
    <w:rsid w:val="00DE0E3E"/>
    <w:rsid w:val="00DE11DA"/>
    <w:rsid w:val="00DE184C"/>
    <w:rsid w:val="00DE1AD6"/>
    <w:rsid w:val="00DE1FAD"/>
    <w:rsid w:val="00DE4255"/>
    <w:rsid w:val="00DE4655"/>
    <w:rsid w:val="00DE6549"/>
    <w:rsid w:val="00DE7784"/>
    <w:rsid w:val="00DF4625"/>
    <w:rsid w:val="00DF47EA"/>
    <w:rsid w:val="00DF4A7E"/>
    <w:rsid w:val="00E00530"/>
    <w:rsid w:val="00E00A55"/>
    <w:rsid w:val="00E00CE6"/>
    <w:rsid w:val="00E02850"/>
    <w:rsid w:val="00E048C1"/>
    <w:rsid w:val="00E07B64"/>
    <w:rsid w:val="00E110D3"/>
    <w:rsid w:val="00E11445"/>
    <w:rsid w:val="00E11F58"/>
    <w:rsid w:val="00E12CA7"/>
    <w:rsid w:val="00E15E27"/>
    <w:rsid w:val="00E21AF4"/>
    <w:rsid w:val="00E27583"/>
    <w:rsid w:val="00E3111E"/>
    <w:rsid w:val="00E315A2"/>
    <w:rsid w:val="00E32E80"/>
    <w:rsid w:val="00E33ABE"/>
    <w:rsid w:val="00E4271D"/>
    <w:rsid w:val="00E46366"/>
    <w:rsid w:val="00E46E07"/>
    <w:rsid w:val="00E47E13"/>
    <w:rsid w:val="00E5235A"/>
    <w:rsid w:val="00E525C5"/>
    <w:rsid w:val="00E56601"/>
    <w:rsid w:val="00E56FC4"/>
    <w:rsid w:val="00E60613"/>
    <w:rsid w:val="00E7149F"/>
    <w:rsid w:val="00E71B91"/>
    <w:rsid w:val="00E732F9"/>
    <w:rsid w:val="00E75C4B"/>
    <w:rsid w:val="00E76CC0"/>
    <w:rsid w:val="00E76F93"/>
    <w:rsid w:val="00E80330"/>
    <w:rsid w:val="00E83562"/>
    <w:rsid w:val="00E83CE4"/>
    <w:rsid w:val="00E84758"/>
    <w:rsid w:val="00E87484"/>
    <w:rsid w:val="00E875E9"/>
    <w:rsid w:val="00E87F94"/>
    <w:rsid w:val="00EA75D0"/>
    <w:rsid w:val="00EB1106"/>
    <w:rsid w:val="00EB2D05"/>
    <w:rsid w:val="00EB37D3"/>
    <w:rsid w:val="00EB3BBF"/>
    <w:rsid w:val="00EB7CC1"/>
    <w:rsid w:val="00EC1F19"/>
    <w:rsid w:val="00EC304C"/>
    <w:rsid w:val="00EC5F46"/>
    <w:rsid w:val="00EC7C49"/>
    <w:rsid w:val="00ED201C"/>
    <w:rsid w:val="00ED2491"/>
    <w:rsid w:val="00ED257F"/>
    <w:rsid w:val="00EE0516"/>
    <w:rsid w:val="00EE1749"/>
    <w:rsid w:val="00EE3375"/>
    <w:rsid w:val="00EE5057"/>
    <w:rsid w:val="00EE7ECD"/>
    <w:rsid w:val="00EF1428"/>
    <w:rsid w:val="00EF33F6"/>
    <w:rsid w:val="00EF4FD4"/>
    <w:rsid w:val="00F01B90"/>
    <w:rsid w:val="00F02AA3"/>
    <w:rsid w:val="00F04C51"/>
    <w:rsid w:val="00F04C7F"/>
    <w:rsid w:val="00F0504C"/>
    <w:rsid w:val="00F10E0B"/>
    <w:rsid w:val="00F11FC8"/>
    <w:rsid w:val="00F12289"/>
    <w:rsid w:val="00F12704"/>
    <w:rsid w:val="00F13666"/>
    <w:rsid w:val="00F2013C"/>
    <w:rsid w:val="00F20DFE"/>
    <w:rsid w:val="00F20E76"/>
    <w:rsid w:val="00F21303"/>
    <w:rsid w:val="00F2556F"/>
    <w:rsid w:val="00F25F65"/>
    <w:rsid w:val="00F267C8"/>
    <w:rsid w:val="00F26C6D"/>
    <w:rsid w:val="00F2779C"/>
    <w:rsid w:val="00F37A31"/>
    <w:rsid w:val="00F422C6"/>
    <w:rsid w:val="00F4739F"/>
    <w:rsid w:val="00F516EB"/>
    <w:rsid w:val="00F55592"/>
    <w:rsid w:val="00F56251"/>
    <w:rsid w:val="00F5652A"/>
    <w:rsid w:val="00F565CF"/>
    <w:rsid w:val="00F631AA"/>
    <w:rsid w:val="00F65F66"/>
    <w:rsid w:val="00F70641"/>
    <w:rsid w:val="00F714FB"/>
    <w:rsid w:val="00F71DAA"/>
    <w:rsid w:val="00F7412A"/>
    <w:rsid w:val="00F75645"/>
    <w:rsid w:val="00F80228"/>
    <w:rsid w:val="00F8797E"/>
    <w:rsid w:val="00F95EA5"/>
    <w:rsid w:val="00FA0675"/>
    <w:rsid w:val="00FA2F09"/>
    <w:rsid w:val="00FA7912"/>
    <w:rsid w:val="00FA7C7C"/>
    <w:rsid w:val="00FB22A2"/>
    <w:rsid w:val="00FB5F15"/>
    <w:rsid w:val="00FC1821"/>
    <w:rsid w:val="00FC262D"/>
    <w:rsid w:val="00FC383F"/>
    <w:rsid w:val="00FC5512"/>
    <w:rsid w:val="00FC67B4"/>
    <w:rsid w:val="00FD0D19"/>
    <w:rsid w:val="00FD1A73"/>
    <w:rsid w:val="00FD4949"/>
    <w:rsid w:val="00FE324C"/>
    <w:rsid w:val="00FE3593"/>
    <w:rsid w:val="00FE630E"/>
    <w:rsid w:val="00FE6FA9"/>
    <w:rsid w:val="00FF14A8"/>
    <w:rsid w:val="00FF281A"/>
    <w:rsid w:val="00FF3A11"/>
    <w:rsid w:val="00FF51BA"/>
    <w:rsid w:val="00FF715F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EF6DEC"/>
  <w15:docId w15:val="{55BA388E-E4DF-45A7-BD93-67B229C8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jc w:val="both"/>
    </w:pPr>
    <w:rPr>
      <w:sz w:val="24"/>
      <w:szCs w:val="24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7"/>
    <w:next w:val="21"/>
    <w:qFormat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7"/>
    <w:next w:val="a8"/>
    <w:qFormat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7"/>
    <w:next w:val="a8"/>
    <w:link w:val="31"/>
    <w:qFormat/>
    <w:rsid w:val="002124DA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b/>
      <w:bCs/>
      <w:szCs w:val="26"/>
    </w:rPr>
  </w:style>
  <w:style w:type="paragraph" w:styleId="4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4 das"/>
    <w:basedOn w:val="a7"/>
    <w:next w:val="a8"/>
    <w:qFormat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aliases w:val="H5,PIM 5,5,ITT t5,PA Pico Section"/>
    <w:basedOn w:val="a7"/>
    <w:next w:val="a8"/>
    <w:qFormat/>
    <w:pPr>
      <w:numPr>
        <w:ilvl w:val="4"/>
        <w:numId w:val="4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aliases w:val="PIM 6"/>
    <w:basedOn w:val="a7"/>
    <w:next w:val="a8"/>
    <w:qFormat/>
    <w:pPr>
      <w:keepNext/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7"/>
    <w:next w:val="a8"/>
    <w:qFormat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link w:val="ac"/>
    <w:uiPriority w:val="99"/>
    <w:pPr>
      <w:spacing w:line="360" w:lineRule="auto"/>
      <w:ind w:firstLine="720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d">
    <w:name w:val="E-mail Signature"/>
    <w:basedOn w:val="a7"/>
  </w:style>
  <w:style w:type="paragraph" w:customStyle="1" w:styleId="120">
    <w:name w:val="Таблица Тело Ширина 12"/>
    <w:basedOn w:val="a7"/>
    <w:pPr>
      <w:jc w:val="left"/>
    </w:pPr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uiPriority w:val="39"/>
    <w:rsid w:val="00A35C83"/>
    <w:pPr>
      <w:tabs>
        <w:tab w:val="right" w:leader="dot" w:pos="9656"/>
      </w:tabs>
      <w:spacing w:line="360" w:lineRule="auto"/>
      <w:ind w:left="284" w:hanging="284"/>
    </w:pPr>
    <w:rPr>
      <w:b/>
      <w:caps/>
    </w:rPr>
  </w:style>
  <w:style w:type="paragraph" w:styleId="22">
    <w:name w:val="toc 2"/>
    <w:basedOn w:val="a7"/>
    <w:next w:val="a7"/>
    <w:autoRedefine/>
    <w:uiPriority w:val="39"/>
    <w:rsid w:val="00A35C83"/>
    <w:pPr>
      <w:tabs>
        <w:tab w:val="left" w:pos="720"/>
        <w:tab w:val="left" w:pos="958"/>
        <w:tab w:val="right" w:leader="dot" w:pos="9678"/>
      </w:tabs>
      <w:spacing w:line="360" w:lineRule="auto"/>
      <w:ind w:left="726" w:hanging="442"/>
    </w:pPr>
    <w:rPr>
      <w:noProof/>
    </w:rPr>
  </w:style>
  <w:style w:type="paragraph" w:styleId="32">
    <w:name w:val="toc 3"/>
    <w:basedOn w:val="a7"/>
    <w:next w:val="a7"/>
    <w:autoRedefine/>
    <w:uiPriority w:val="39"/>
    <w:rsid w:val="008D736F"/>
    <w:pPr>
      <w:tabs>
        <w:tab w:val="left" w:pos="993"/>
        <w:tab w:val="right" w:leader="dot" w:pos="9656"/>
      </w:tabs>
      <w:spacing w:line="360" w:lineRule="auto"/>
      <w:ind w:left="709" w:hanging="425"/>
    </w:pPr>
  </w:style>
  <w:style w:type="paragraph" w:styleId="40">
    <w:name w:val="toc 4"/>
    <w:basedOn w:val="a7"/>
    <w:next w:val="a7"/>
    <w:autoRedefine/>
    <w:semiHidden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e">
    <w:name w:val="page number"/>
    <w:basedOn w:val="a9"/>
  </w:style>
  <w:style w:type="paragraph" w:styleId="af">
    <w:name w:val="caption"/>
    <w:basedOn w:val="a7"/>
    <w:next w:val="a7"/>
    <w:link w:val="af0"/>
    <w:uiPriority w:val="35"/>
    <w:qFormat/>
    <w:pPr>
      <w:spacing w:before="120" w:after="120"/>
      <w:jc w:val="right"/>
    </w:pPr>
    <w:rPr>
      <w:b/>
      <w:bCs/>
      <w:szCs w:val="20"/>
    </w:rPr>
  </w:style>
  <w:style w:type="paragraph" w:styleId="af1">
    <w:name w:val="annotation text"/>
    <w:basedOn w:val="a7"/>
    <w:semiHidden/>
    <w:rPr>
      <w:sz w:val="20"/>
      <w:szCs w:val="20"/>
    </w:rPr>
  </w:style>
  <w:style w:type="paragraph" w:customStyle="1" w:styleId="af2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footnote text"/>
    <w:basedOn w:val="a7"/>
    <w:semiHidden/>
    <w:rPr>
      <w:sz w:val="20"/>
      <w:szCs w:val="20"/>
    </w:rPr>
  </w:style>
  <w:style w:type="character" w:styleId="af6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0"/>
      </w:numPr>
      <w:tabs>
        <w:tab w:val="clear" w:pos="360"/>
        <w:tab w:val="num" w:pos="1080"/>
      </w:tabs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pPr>
      <w:numPr>
        <w:numId w:val="8"/>
      </w:numPr>
      <w:spacing w:line="360" w:lineRule="auto"/>
    </w:pPr>
  </w:style>
  <w:style w:type="paragraph" w:styleId="af7">
    <w:name w:val="Title"/>
    <w:basedOn w:val="a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8">
    <w:name w:val="Примечание к тексту"/>
    <w:basedOn w:val="a7"/>
    <w:pPr>
      <w:ind w:firstLine="720"/>
    </w:pPr>
    <w:rPr>
      <w:sz w:val="22"/>
    </w:rPr>
  </w:style>
  <w:style w:type="paragraph" w:customStyle="1" w:styleId="a1">
    <w:name w:val="Перечень примечаний"/>
    <w:basedOn w:val="a7"/>
    <w:pPr>
      <w:numPr>
        <w:numId w:val="11"/>
      </w:numPr>
      <w:tabs>
        <w:tab w:val="clear" w:pos="360"/>
        <w:tab w:val="num" w:pos="1080"/>
      </w:tabs>
      <w:ind w:left="1021" w:hanging="301"/>
    </w:pPr>
    <w:rPr>
      <w:sz w:val="22"/>
    </w:rPr>
  </w:style>
  <w:style w:type="paragraph" w:styleId="af9">
    <w:name w:val="header"/>
    <w:basedOn w:val="a7"/>
    <w:link w:val="afa"/>
    <w:uiPriority w:val="99"/>
    <w:pPr>
      <w:tabs>
        <w:tab w:val="center" w:pos="4677"/>
        <w:tab w:val="right" w:pos="9355"/>
      </w:tabs>
    </w:pPr>
  </w:style>
  <w:style w:type="paragraph" w:styleId="afb">
    <w:name w:val="footer"/>
    <w:basedOn w:val="a7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pPr>
      <w:widowControl w:val="0"/>
      <w:numPr>
        <w:ilvl w:val="1"/>
        <w:numId w:val="12"/>
      </w:numPr>
      <w:spacing w:line="360" w:lineRule="auto"/>
      <w:ind w:left="0" w:firstLine="720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pPr>
      <w:widowControl w:val="0"/>
      <w:numPr>
        <w:ilvl w:val="2"/>
        <w:numId w:val="13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5">
    <w:name w:val="Приложение А"/>
    <w:basedOn w:val="a7"/>
    <w:next w:val="a7"/>
    <w:pPr>
      <w:pageBreakBefore/>
      <w:widowControl w:val="0"/>
      <w:numPr>
        <w:numId w:val="14"/>
      </w:numPr>
      <w:tabs>
        <w:tab w:val="clear" w:pos="360"/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c">
    <w:name w:val="Body Text"/>
    <w:aliases w:val="Основной текст Знак1,Основной текст Знак Знак,BO,ID,body indent,ändrad, ändrad,EHPT,Body Text2"/>
    <w:basedOn w:val="a7"/>
    <w:pPr>
      <w:spacing w:line="360" w:lineRule="auto"/>
      <w:ind w:firstLine="720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7"/>
      </w:numPr>
      <w:tabs>
        <w:tab w:val="clear" w:pos="1428"/>
        <w:tab w:val="num" w:pos="1800"/>
      </w:tabs>
      <w:ind w:left="1741" w:hanging="301"/>
    </w:pPr>
  </w:style>
  <w:style w:type="paragraph" w:customStyle="1" w:styleId="afd">
    <w:name w:val="Комментарий Список"/>
    <w:basedOn w:val="a7"/>
    <w:pPr>
      <w:tabs>
        <w:tab w:val="num" w:pos="1080"/>
      </w:tabs>
      <w:ind w:firstLine="720"/>
    </w:pPr>
    <w:rPr>
      <w:color w:val="0000FF"/>
    </w:rPr>
  </w:style>
  <w:style w:type="paragraph" w:customStyle="1" w:styleId="afe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pPr>
      <w:numPr>
        <w:numId w:val="5"/>
      </w:numPr>
      <w:tabs>
        <w:tab w:val="clear" w:pos="1440"/>
        <w:tab w:val="num" w:pos="1080"/>
      </w:tabs>
      <w:ind w:left="0" w:firstLine="720"/>
    </w:pPr>
    <w:rPr>
      <w:color w:val="800000"/>
    </w:rPr>
  </w:style>
  <w:style w:type="paragraph" w:customStyle="1" w:styleId="a6">
    <w:name w:val="Маркир. список"/>
    <w:basedOn w:val="a8"/>
    <w:pPr>
      <w:numPr>
        <w:numId w:val="6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styleId="aff">
    <w:name w:val="List Bullet"/>
    <w:aliases w:val="List Bullet 1,UL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9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pPr>
      <w:jc w:val="center"/>
    </w:pPr>
    <w:rPr>
      <w:b/>
      <w:sz w:val="36"/>
      <w:szCs w:val="20"/>
    </w:rPr>
  </w:style>
  <w:style w:type="paragraph" w:styleId="33">
    <w:name w:val="Body Text 3"/>
    <w:basedOn w:val="a7"/>
    <w:pPr>
      <w:jc w:val="left"/>
    </w:pPr>
    <w:rPr>
      <w:b/>
      <w:bCs/>
    </w:rPr>
  </w:style>
  <w:style w:type="character" w:styleId="aff0">
    <w:name w:val="FollowedHyperlink"/>
    <w:rPr>
      <w:color w:val="800080"/>
      <w:u w:val="single"/>
    </w:rPr>
  </w:style>
  <w:style w:type="character" w:styleId="aff1">
    <w:name w:val="Strong"/>
    <w:qFormat/>
    <w:rPr>
      <w:b/>
      <w:bCs/>
    </w:rPr>
  </w:style>
  <w:style w:type="paragraph" w:customStyle="1" w:styleId="14">
    <w:name w:val="Текст выноски1"/>
    <w:basedOn w:val="a7"/>
    <w:semiHidden/>
    <w:rPr>
      <w:rFonts w:ascii="Tahoma" w:hAnsi="Tahoma" w:cs="Tahoma"/>
      <w:sz w:val="16"/>
      <w:szCs w:val="16"/>
    </w:rPr>
  </w:style>
  <w:style w:type="paragraph" w:customStyle="1" w:styleId="aff2">
    <w:name w:val="Абзац"/>
    <w:basedOn w:val="a7"/>
    <w:pPr>
      <w:spacing w:line="360" w:lineRule="auto"/>
      <w:ind w:firstLine="709"/>
    </w:pPr>
    <w:rPr>
      <w:szCs w:val="20"/>
    </w:rPr>
  </w:style>
  <w:style w:type="paragraph" w:styleId="aff3">
    <w:name w:val="Normal (Web)"/>
    <w:basedOn w:val="a7"/>
    <w:pPr>
      <w:spacing w:before="100" w:beforeAutospacing="1" w:after="100" w:afterAutospacing="1"/>
      <w:jc w:val="left"/>
    </w:pPr>
  </w:style>
  <w:style w:type="paragraph" w:customStyle="1" w:styleId="a4">
    <w:name w:val="Список олег"/>
    <w:basedOn w:val="a7"/>
    <w:pPr>
      <w:numPr>
        <w:ilvl w:val="2"/>
        <w:numId w:val="15"/>
      </w:numPr>
    </w:pPr>
  </w:style>
  <w:style w:type="paragraph" w:customStyle="1" w:styleId="2">
    <w:name w:val="Олег2"/>
    <w:basedOn w:val="a7"/>
    <w:pPr>
      <w:numPr>
        <w:numId w:val="16"/>
      </w:numPr>
    </w:pPr>
  </w:style>
  <w:style w:type="paragraph" w:styleId="aff4">
    <w:name w:val="Balloon Text"/>
    <w:basedOn w:val="a7"/>
    <w:semiHidden/>
    <w:rsid w:val="00CB3AF6"/>
    <w:rPr>
      <w:rFonts w:ascii="Tahoma" w:hAnsi="Tahoma" w:cs="Tahoma"/>
      <w:sz w:val="16"/>
      <w:szCs w:val="16"/>
    </w:rPr>
  </w:style>
  <w:style w:type="paragraph" w:styleId="aff5">
    <w:name w:val="annotation subject"/>
    <w:basedOn w:val="af1"/>
    <w:next w:val="af1"/>
    <w:semiHidden/>
    <w:rsid w:val="00DB0DB9"/>
    <w:rPr>
      <w:b/>
      <w:bCs/>
    </w:rPr>
  </w:style>
  <w:style w:type="paragraph" w:customStyle="1" w:styleId="aff6">
    <w:name w:val="Титул"/>
    <w:basedOn w:val="a7"/>
    <w:rsid w:val="00D57D1D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38305A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584E4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7">
    <w:name w:val="Table Grid"/>
    <w:basedOn w:val="aa"/>
    <w:uiPriority w:val="39"/>
    <w:rsid w:val="00B2728F"/>
    <w:pPr>
      <w:spacing w:before="60"/>
      <w:ind w:left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8">
    <w:name w:val="Текст таблицы"/>
    <w:basedOn w:val="a7"/>
    <w:next w:val="a7"/>
    <w:rsid w:val="00987814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987814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5">
    <w:name w:val="Table Grid 1"/>
    <w:basedOn w:val="aa"/>
    <w:rsid w:val="00C72BE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C72BE5"/>
    <w:pPr>
      <w:spacing w:before="100" w:beforeAutospacing="1" w:after="100" w:afterAutospacing="1"/>
      <w:jc w:val="left"/>
    </w:pPr>
  </w:style>
  <w:style w:type="paragraph" w:styleId="aff9">
    <w:name w:val="Document Map"/>
    <w:basedOn w:val="a7"/>
    <w:semiHidden/>
    <w:rsid w:val="008101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KCBullet">
    <w:name w:val="KC Bullet"/>
    <w:basedOn w:val="a7"/>
    <w:link w:val="KCBullet0"/>
    <w:qFormat/>
    <w:rsid w:val="00A1716A"/>
    <w:pPr>
      <w:numPr>
        <w:numId w:val="18"/>
      </w:numPr>
      <w:spacing w:before="60" w:after="60"/>
      <w:jc w:val="left"/>
    </w:pPr>
    <w:rPr>
      <w:rFonts w:ascii="Calibri" w:hAnsi="Calibri"/>
      <w:kern w:val="28"/>
      <w:szCs w:val="20"/>
    </w:rPr>
  </w:style>
  <w:style w:type="paragraph" w:customStyle="1" w:styleId="TableCaption">
    <w:name w:val="КС Table Caption"/>
    <w:basedOn w:val="KCText"/>
    <w:qFormat/>
    <w:rsid w:val="00A1716A"/>
    <w:pPr>
      <w:spacing w:before="120" w:after="120"/>
      <w:jc w:val="right"/>
    </w:pPr>
  </w:style>
  <w:style w:type="paragraph" w:customStyle="1" w:styleId="KCText">
    <w:name w:val="KC Text"/>
    <w:basedOn w:val="a7"/>
    <w:link w:val="KCText0"/>
    <w:autoRedefine/>
    <w:uiPriority w:val="99"/>
    <w:qFormat/>
    <w:rsid w:val="001D153A"/>
    <w:pPr>
      <w:spacing w:before="60" w:after="60"/>
    </w:pPr>
    <w:rPr>
      <w:kern w:val="28"/>
      <w:szCs w:val="20"/>
      <w:lang w:eastAsia="en-US"/>
    </w:rPr>
  </w:style>
  <w:style w:type="character" w:customStyle="1" w:styleId="KCText0">
    <w:name w:val="KC Text Знак"/>
    <w:link w:val="KCText"/>
    <w:uiPriority w:val="99"/>
    <w:rsid w:val="001D153A"/>
    <w:rPr>
      <w:kern w:val="28"/>
      <w:sz w:val="24"/>
      <w:lang w:eastAsia="en-US"/>
    </w:rPr>
  </w:style>
  <w:style w:type="character" w:customStyle="1" w:styleId="KCBullet0">
    <w:name w:val="KC Bullet Знак"/>
    <w:link w:val="KCBullet"/>
    <w:locked/>
    <w:rsid w:val="000326EF"/>
    <w:rPr>
      <w:rFonts w:ascii="Calibri" w:hAnsi="Calibri"/>
      <w:kern w:val="28"/>
      <w:sz w:val="24"/>
    </w:rPr>
  </w:style>
  <w:style w:type="character" w:customStyle="1" w:styleId="af0">
    <w:name w:val="Название объекта Знак"/>
    <w:link w:val="af"/>
    <w:uiPriority w:val="35"/>
    <w:rsid w:val="000326EF"/>
    <w:rPr>
      <w:b/>
      <w:bCs/>
      <w:sz w:val="24"/>
    </w:rPr>
  </w:style>
  <w:style w:type="paragraph" w:styleId="affa">
    <w:name w:val="List Paragraph"/>
    <w:basedOn w:val="a7"/>
    <w:uiPriority w:val="34"/>
    <w:qFormat/>
    <w:rsid w:val="000326EF"/>
    <w:pPr>
      <w:ind w:left="708"/>
    </w:pPr>
  </w:style>
  <w:style w:type="character" w:customStyle="1" w:styleId="ac">
    <w:name w:val="Основной текст с отступом Знак"/>
    <w:link w:val="a8"/>
    <w:uiPriority w:val="99"/>
    <w:rsid w:val="00331C88"/>
    <w:rPr>
      <w:sz w:val="24"/>
      <w:szCs w:val="24"/>
    </w:rPr>
  </w:style>
  <w:style w:type="paragraph" w:customStyle="1" w:styleId="16">
    <w:name w:val="Стиль1"/>
    <w:basedOn w:val="a8"/>
    <w:link w:val="17"/>
    <w:qFormat/>
    <w:rsid w:val="00283E55"/>
  </w:style>
  <w:style w:type="character" w:customStyle="1" w:styleId="17">
    <w:name w:val="Стиль1 Знак"/>
    <w:basedOn w:val="ac"/>
    <w:link w:val="16"/>
    <w:rsid w:val="00283E55"/>
    <w:rPr>
      <w:sz w:val="24"/>
      <w:szCs w:val="24"/>
    </w:rPr>
  </w:style>
  <w:style w:type="character" w:customStyle="1" w:styleId="31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9"/>
    <w:link w:val="3"/>
    <w:rsid w:val="002124DA"/>
    <w:rPr>
      <w:b/>
      <w:bCs/>
      <w:sz w:val="24"/>
      <w:szCs w:val="26"/>
    </w:rPr>
  </w:style>
  <w:style w:type="character" w:customStyle="1" w:styleId="afa">
    <w:name w:val="Верхний колонтитул Знак"/>
    <w:basedOn w:val="a9"/>
    <w:link w:val="af9"/>
    <w:uiPriority w:val="99"/>
    <w:rsid w:val="00CE0DE8"/>
    <w:rPr>
      <w:sz w:val="24"/>
      <w:szCs w:val="24"/>
    </w:rPr>
  </w:style>
  <w:style w:type="character" w:styleId="affb">
    <w:name w:val="Placeholder Text"/>
    <w:basedOn w:val="a9"/>
    <w:uiPriority w:val="99"/>
    <w:semiHidden/>
    <w:rsid w:val="00076B58"/>
    <w:rPr>
      <w:color w:val="808080"/>
    </w:rPr>
  </w:style>
  <w:style w:type="paragraph" w:customStyle="1" w:styleId="affc">
    <w:name w:val="Текст документа"/>
    <w:basedOn w:val="a7"/>
    <w:link w:val="affd"/>
    <w:qFormat/>
    <w:rsid w:val="00076B58"/>
    <w:pPr>
      <w:ind w:firstLine="709"/>
    </w:pPr>
    <w:rPr>
      <w:rFonts w:eastAsiaTheme="minorHAnsi" w:cstheme="minorBidi"/>
      <w:sz w:val="28"/>
      <w:lang w:eastAsia="en-US"/>
    </w:rPr>
  </w:style>
  <w:style w:type="character" w:customStyle="1" w:styleId="affd">
    <w:name w:val="Текст документа Знак"/>
    <w:basedOn w:val="a9"/>
    <w:link w:val="affc"/>
    <w:rsid w:val="00076B58"/>
    <w:rPr>
      <w:rFonts w:eastAsiaTheme="minorHAnsi" w:cstheme="minorBidi"/>
      <w:sz w:val="28"/>
      <w:szCs w:val="24"/>
      <w:lang w:eastAsia="en-US"/>
    </w:rPr>
  </w:style>
  <w:style w:type="paragraph" w:customStyle="1" w:styleId="affe">
    <w:name w:val="Строка разделить"/>
    <w:basedOn w:val="a7"/>
    <w:rsid w:val="00076B58"/>
    <w:pPr>
      <w:jc w:val="center"/>
    </w:pPr>
    <w:rPr>
      <w:rFonts w:eastAsiaTheme="minorHAnsi"/>
      <w:noProof/>
      <w:sz w:val="10"/>
      <w:szCs w:val="10"/>
      <w:lang w:eastAsia="en-GB"/>
    </w:rPr>
  </w:style>
  <w:style w:type="paragraph" w:customStyle="1" w:styleId="afff">
    <w:name w:val="Дата и номер"/>
    <w:basedOn w:val="a7"/>
    <w:rsid w:val="00076B58"/>
    <w:pPr>
      <w:jc w:val="left"/>
    </w:pPr>
    <w:rPr>
      <w:rFonts w:eastAsiaTheme="minorHAnsi"/>
      <w:noProof/>
      <w:sz w:val="20"/>
      <w:szCs w:val="20"/>
      <w:lang w:eastAsia="en-GB"/>
    </w:rPr>
  </w:style>
  <w:style w:type="table" w:customStyle="1" w:styleId="18">
    <w:name w:val="Сетка таблицы1"/>
    <w:basedOn w:val="aa"/>
    <w:next w:val="aff7"/>
    <w:uiPriority w:val="39"/>
    <w:rsid w:val="00076B58"/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8501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eader" Target="header3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0" Type="http://schemas.openxmlformats.org/officeDocument/2006/relationships/image" Target="media/image7.png"/><Relationship Id="rId41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DD499-101C-4883-A0DF-57D81BC8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Рабочий.dot</Template>
  <TotalTime>144</TotalTime>
  <Pages>14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19.505-79. Руководство Пользователя</vt:lpstr>
    </vt:vector>
  </TitlesOfParts>
  <Company>РФЯЦ-ВНИИТФ</Company>
  <LinksUpToDate>false</LinksUpToDate>
  <CharactersWithSpaces>5877</CharactersWithSpaces>
  <SharedDoc>false</SharedDoc>
  <HLinks>
    <vt:vector size="66" baseType="variant"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_Toc528247468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_Toc528247467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_Toc528247466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_Toc528247465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_Toc528247464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_Toc528247463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_Toc528247462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_Toc528247461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_Toc528247460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_Toc528247459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19.505-79. Руководство Пользователя</dc:title>
  <dc:subject>Рабочая документация. Шаблоны документов.</dc:subject>
  <dc:creator>Пропастин Алексей Фёдорович</dc:creator>
  <cp:lastModifiedBy>Admin</cp:lastModifiedBy>
  <cp:revision>42</cp:revision>
  <cp:lastPrinted>2024-11-28T11:03:00Z</cp:lastPrinted>
  <dcterms:created xsi:type="dcterms:W3CDTF">2022-11-22T04:00:00Z</dcterms:created>
  <dcterms:modified xsi:type="dcterms:W3CDTF">2024-11-28T12:00:00Z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СистемыПолное">
    <vt:lpwstr>&lt;Наименование программы полное&gt;</vt:lpwstr>
  </property>
  <property fmtid="{D5CDD505-2E9C-101B-9397-08002B2CF9AE}" pid="3" name="НаимСистемыКраткое">
    <vt:lpwstr>&lt;Наименование программы краткое&gt;</vt:lpwstr>
  </property>
  <property fmtid="{D5CDD505-2E9C-101B-9397-08002B2CF9AE}" pid="4" name="ДокРукОп">
    <vt:lpwstr>ХХХ.34</vt:lpwstr>
  </property>
  <property fmtid="{D5CDD505-2E9C-101B-9397-08002B2CF9AE}" pid="5" name="НаименованиеЗаказчика">
    <vt:lpwstr>&lt;Наименование организации заказчика&gt;</vt:lpwstr>
  </property>
  <property fmtid="{D5CDD505-2E9C-101B-9397-08002B2CF9AE}" pid="6" name="Город">
    <vt:lpwstr>Москва</vt:lpwstr>
  </property>
  <property fmtid="{D5CDD505-2E9C-101B-9397-08002B2CF9AE}" pid="7" name="Год">
    <vt:lpwstr>&lt;год&gt;</vt:lpwstr>
  </property>
</Properties>
</file>